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0F0B" w14:textId="77777777" w:rsidR="003C30F1" w:rsidRPr="007D0AA4" w:rsidRDefault="00F91BE6" w:rsidP="007D0AA4">
      <w:pPr>
        <w:pStyle w:val="Pagetitre-Institution"/>
      </w:pPr>
      <w:r w:rsidRPr="007D0AA4">
        <w:t>C</w:t>
      </w:r>
      <w:r w:rsidR="005B3B1C" w:rsidRPr="007D0AA4">
        <w:t>é</w:t>
      </w:r>
      <w:r w:rsidRPr="007D0AA4">
        <w:t>gep du Vieux M</w:t>
      </w:r>
      <w:r w:rsidR="005B3B1C" w:rsidRPr="007D0AA4">
        <w:t>ontréal</w:t>
      </w:r>
    </w:p>
    <w:p w14:paraId="4831F130" w14:textId="19E04B86" w:rsidR="000645CD" w:rsidRPr="006549F6" w:rsidRDefault="00C049E2" w:rsidP="006549F6">
      <w:pPr>
        <w:pStyle w:val="Pagetitre-Date"/>
      </w:pPr>
      <w:r>
        <w:t>25</w:t>
      </w:r>
      <w:r w:rsidR="00D6763D">
        <w:t xml:space="preserve"> </w:t>
      </w:r>
      <w:r>
        <w:t>mai</w:t>
      </w:r>
      <w:r w:rsidR="00D6763D">
        <w:t xml:space="preserve"> 2021</w:t>
      </w:r>
    </w:p>
    <w:p w14:paraId="3EFE9042" w14:textId="2DDAAAE6" w:rsidR="000645CD" w:rsidRPr="00B16149" w:rsidRDefault="00EC6611" w:rsidP="00CF58CE">
      <w:pPr>
        <w:pStyle w:val="PageTitre-lmentTitre"/>
      </w:pPr>
      <w:r w:rsidRPr="00B16149">
        <mc:AlternateContent>
          <mc:Choice Requires="wps">
            <w:drawing>
              <wp:anchor distT="0" distB="0" distL="114300" distR="114300" simplePos="0" relativeHeight="251660288" behindDoc="0" locked="0" layoutInCell="1" allowOverlap="1" wp14:anchorId="376B2698" wp14:editId="24B47474">
                <wp:simplePos x="0" y="0"/>
                <wp:positionH relativeFrom="column">
                  <wp:posOffset>530648</wp:posOffset>
                </wp:positionH>
                <wp:positionV relativeFrom="paragraph">
                  <wp:posOffset>716492</wp:posOffset>
                </wp:positionV>
                <wp:extent cx="8467" cy="1439334"/>
                <wp:effectExtent l="0" t="0" r="29845" b="27940"/>
                <wp:wrapNone/>
                <wp:docPr id="3" name="Straight Connector 3"/>
                <wp:cNvGraphicFramePr/>
                <a:graphic xmlns:a="http://schemas.openxmlformats.org/drawingml/2006/main">
                  <a:graphicData uri="http://schemas.microsoft.com/office/word/2010/wordprocessingShape">
                    <wps:wsp>
                      <wps:cNvCnPr/>
                      <wps:spPr>
                        <a:xfrm>
                          <a:off x="0" y="0"/>
                          <a:ext cx="8467" cy="143933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931F57"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8pt,56.4pt" to="42.4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" strokecolor="#70ad47 [3209]" strokeweight=".5pt">
                <v:stroke joinstyle="miter"/>
              </v:line>
            </w:pict>
          </mc:Fallback>
        </mc:AlternateContent>
      </w:r>
      <w:r w:rsidRPr="00B16149">
        <mc:AlternateContent>
          <mc:Choice Requires="wps">
            <w:drawing>
              <wp:anchor distT="0" distB="0" distL="114300" distR="114300" simplePos="0" relativeHeight="251659264" behindDoc="0" locked="0" layoutInCell="1" allowOverlap="1" wp14:anchorId="39E45ACF" wp14:editId="087C9AC8">
                <wp:simplePos x="0" y="0"/>
                <wp:positionH relativeFrom="column">
                  <wp:posOffset>277072</wp:posOffset>
                </wp:positionH>
                <wp:positionV relativeFrom="paragraph">
                  <wp:posOffset>856614</wp:posOffset>
                </wp:positionV>
                <wp:extent cx="2556933" cy="16933"/>
                <wp:effectExtent l="0" t="0" r="34290" b="21590"/>
                <wp:wrapNone/>
                <wp:docPr id="2" name="Straight Connector 2"/>
                <wp:cNvGraphicFramePr/>
                <a:graphic xmlns:a="http://schemas.openxmlformats.org/drawingml/2006/main">
                  <a:graphicData uri="http://schemas.microsoft.com/office/word/2010/wordprocessingShape">
                    <wps:wsp>
                      <wps:cNvCnPr/>
                      <wps:spPr>
                        <a:xfrm flipV="1">
                          <a:off x="0" y="0"/>
                          <a:ext cx="2556933" cy="169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CF7D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67.45pt" to="223.1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" strokecolor="#70ad47 [3209]" strokeweight=".5pt">
                <v:stroke joinstyle="miter"/>
              </v:line>
            </w:pict>
          </mc:Fallback>
        </mc:AlternateContent>
      </w:r>
      <w:r w:rsidR="00D6763D">
        <w:t>Ver informatique</w:t>
      </w:r>
    </w:p>
    <w:p w14:paraId="46F11B4D" w14:textId="3449734B" w:rsidR="000645CD" w:rsidRPr="005B3B1C" w:rsidRDefault="00D6763D" w:rsidP="00CF58CE">
      <w:pPr>
        <w:pStyle w:val="Pagetitre-lmentContenu"/>
      </w:pPr>
      <w:r>
        <w:t xml:space="preserve">Sprint </w:t>
      </w:r>
      <w:r w:rsidR="00C049E2">
        <w:t>3</w:t>
      </w:r>
      <w:r>
        <w:t xml:space="preserve"> </w:t>
      </w:r>
      <w:r w:rsidR="00C049E2">
        <w:t>–</w:t>
      </w:r>
      <w:r>
        <w:t xml:space="preserve"> </w:t>
      </w:r>
      <w:r w:rsidR="00C049E2">
        <w:t>Rapport de Projet</w:t>
      </w:r>
    </w:p>
    <w:p w14:paraId="2AB14552" w14:textId="77777777" w:rsidR="000645CD" w:rsidRDefault="000645CD" w:rsidP="00CF58CE">
      <w:pPr>
        <w:pStyle w:val="Pagetitre-Prsentation"/>
      </w:pPr>
      <w:r>
        <w:t>Réalisé par</w:t>
      </w:r>
    </w:p>
    <w:p w14:paraId="6DBD274A" w14:textId="77777777" w:rsidR="000645CD" w:rsidRPr="00763789" w:rsidRDefault="000645CD" w:rsidP="007C7D7F">
      <w:pPr>
        <w:pStyle w:val="PageTitre-lmentremplir"/>
      </w:pPr>
      <w:r w:rsidRPr="00763789">
        <w:t>Karl Boulais</w:t>
      </w:r>
    </w:p>
    <w:p w14:paraId="0C992D2F" w14:textId="77777777" w:rsidR="000645CD" w:rsidRDefault="000645CD" w:rsidP="00CF58CE">
      <w:pPr>
        <w:pStyle w:val="Pagetitre-Prsentation"/>
      </w:pPr>
      <w:r>
        <w:t>Présenté à</w:t>
      </w:r>
    </w:p>
    <w:p w14:paraId="6B671BBE" w14:textId="46BC7BD9" w:rsidR="00666D28" w:rsidRDefault="00D6763D" w:rsidP="007C7D7F">
      <w:pPr>
        <w:pStyle w:val="PageTitre-lmentremplir"/>
      </w:pPr>
      <w:r>
        <w:t>Pierre-Paul Monty</w:t>
      </w:r>
    </w:p>
    <w:p w14:paraId="6DA046A6" w14:textId="77777777" w:rsidR="00666D28" w:rsidRPr="00CF58CE" w:rsidRDefault="00666D28" w:rsidP="00CF58CE">
      <w:pPr>
        <w:pStyle w:val="Pagetitre-Prsentation"/>
      </w:pPr>
      <w:r w:rsidRPr="00CF58CE">
        <w:t>Dans le cadre du cours</w:t>
      </w:r>
    </w:p>
    <w:p w14:paraId="38C34D9C" w14:textId="31E57278" w:rsidR="00F91BE6" w:rsidRDefault="00D6763D" w:rsidP="007C7D7F">
      <w:pPr>
        <w:pStyle w:val="PageTitre-lmentremplir"/>
      </w:pPr>
      <w:r>
        <w:t>Projet synthèse</w:t>
      </w:r>
    </w:p>
    <w:p w14:paraId="37852487" w14:textId="773E114B" w:rsidR="005206CB" w:rsidRDefault="00D6763D" w:rsidP="007C7D7F">
      <w:pPr>
        <w:pStyle w:val="PageTitre-lmentremplir"/>
      </w:pPr>
      <w:bookmarkStart w:id="0" w:name="_Hlk65159817"/>
      <w:r>
        <w:t>420-B65-VM gr. 00001</w:t>
      </w:r>
    </w:p>
    <w:bookmarkEnd w:id="0"/>
    <w:p w14:paraId="09D71421" w14:textId="77777777" w:rsidR="00155F03" w:rsidRDefault="00155F03">
      <w:pPr>
        <w:ind w:left="0"/>
        <w:rPr>
          <w:rFonts w:ascii="Chiller" w:eastAsiaTheme="majorEastAsia" w:hAnsi="Chiller" w:cstheme="majorBidi"/>
          <w:b/>
          <w:color w:val="70AD47" w:themeColor="accent6"/>
          <w:w w:val="200"/>
          <w:sz w:val="60"/>
        </w:rPr>
      </w:pPr>
      <w:r>
        <w:rPr>
          <w:noProof/>
          <w:lang w:eastAsia="fr-CA"/>
        </w:rPr>
        <w:drawing>
          <wp:anchor distT="0" distB="0" distL="114300" distR="114300" simplePos="0" relativeHeight="251661312" behindDoc="0" locked="0" layoutInCell="1" allowOverlap="1" wp14:anchorId="2F4AAD7E" wp14:editId="5EEE9583">
            <wp:simplePos x="0" y="0"/>
            <wp:positionH relativeFrom="margin">
              <wp:align>right</wp:align>
            </wp:positionH>
            <wp:positionV relativeFrom="paragraph">
              <wp:posOffset>538999</wp:posOffset>
            </wp:positionV>
            <wp:extent cx="710290" cy="641753"/>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290" cy="641753"/>
                    </a:xfrm>
                    <a:prstGeom prst="rect">
                      <a:avLst/>
                    </a:prstGeom>
                  </pic:spPr>
                </pic:pic>
              </a:graphicData>
            </a:graphic>
            <wp14:sizeRelH relativeFrom="margin">
              <wp14:pctWidth>0</wp14:pctWidth>
            </wp14:sizeRelH>
            <wp14:sizeRelV relativeFrom="margin">
              <wp14:pctHeight>0</wp14:pctHeight>
            </wp14:sizeRelV>
          </wp:anchor>
        </w:drawing>
      </w:r>
      <w:r>
        <w:br w:type="page"/>
      </w:r>
    </w:p>
    <w:bookmarkStart w:id="1" w:name="_Toc73310411" w:displacedByCustomXml="next"/>
    <w:sdt>
      <w:sdtPr>
        <w:rPr>
          <w:rFonts w:eastAsiaTheme="minorHAnsi" w:cstheme="minorBidi"/>
          <w:b w:val="0"/>
          <w:color w:val="auto"/>
          <w:spacing w:val="0"/>
          <w:kern w:val="0"/>
          <w:sz w:val="22"/>
          <w:szCs w:val="22"/>
        </w:rPr>
        <w:id w:val="922066589"/>
        <w:docPartObj>
          <w:docPartGallery w:val="Table of Contents"/>
          <w:docPartUnique/>
        </w:docPartObj>
      </w:sdtPr>
      <w:sdtEndPr>
        <w:rPr>
          <w:bCs/>
          <w:noProof/>
        </w:rPr>
      </w:sdtEndPr>
      <w:sdtContent>
        <w:p w14:paraId="1B2BFB99" w14:textId="77777777" w:rsidR="00CF58CE" w:rsidRPr="004B064B" w:rsidRDefault="00CF58CE" w:rsidP="004B064B">
          <w:pPr>
            <w:pStyle w:val="Titre1"/>
          </w:pPr>
          <w:r>
            <w:t>Table des matières</w:t>
          </w:r>
          <w:bookmarkEnd w:id="1"/>
        </w:p>
        <w:p w14:paraId="28ABE668" w14:textId="5672964F" w:rsidR="000C247F" w:rsidRDefault="00CF58CE">
          <w:pPr>
            <w:pStyle w:val="TOC1"/>
            <w:rPr>
              <w:rFonts w:eastAsiaTheme="minorEastAsia" w:cstheme="minorBidi"/>
              <w:noProof/>
              <w:sz w:val="22"/>
              <w:szCs w:val="22"/>
              <w:lang w:eastAsia="fr-CA"/>
            </w:rPr>
          </w:pPr>
          <w:r>
            <w:fldChar w:fldCharType="begin"/>
          </w:r>
          <w:r>
            <w:instrText xml:space="preserve"> TOC \o "1-3" \h \z \u </w:instrText>
          </w:r>
          <w:r>
            <w:fldChar w:fldCharType="separate"/>
          </w:r>
          <w:hyperlink w:anchor="_Toc73310411" w:history="1">
            <w:r w:rsidR="000C247F" w:rsidRPr="00B96DD4">
              <w:rPr>
                <w:rStyle w:val="Hyperlink"/>
                <w:noProof/>
              </w:rPr>
              <w:t>Table des matières</w:t>
            </w:r>
            <w:r w:rsidR="000C247F">
              <w:rPr>
                <w:noProof/>
                <w:webHidden/>
              </w:rPr>
              <w:tab/>
            </w:r>
            <w:r w:rsidR="000C247F">
              <w:rPr>
                <w:noProof/>
                <w:webHidden/>
              </w:rPr>
              <w:fldChar w:fldCharType="begin"/>
            </w:r>
            <w:r w:rsidR="000C247F">
              <w:rPr>
                <w:noProof/>
                <w:webHidden/>
              </w:rPr>
              <w:instrText xml:space="preserve"> PAGEREF _Toc73310411 \h </w:instrText>
            </w:r>
            <w:r w:rsidR="000C247F">
              <w:rPr>
                <w:noProof/>
                <w:webHidden/>
              </w:rPr>
            </w:r>
            <w:r w:rsidR="000C247F">
              <w:rPr>
                <w:noProof/>
                <w:webHidden/>
              </w:rPr>
              <w:fldChar w:fldCharType="separate"/>
            </w:r>
            <w:r w:rsidR="00D54225">
              <w:rPr>
                <w:noProof/>
                <w:webHidden/>
              </w:rPr>
              <w:t>2</w:t>
            </w:r>
            <w:r w:rsidR="000C247F">
              <w:rPr>
                <w:noProof/>
                <w:webHidden/>
              </w:rPr>
              <w:fldChar w:fldCharType="end"/>
            </w:r>
          </w:hyperlink>
        </w:p>
        <w:p w14:paraId="65B2E065" w14:textId="65B199C8" w:rsidR="000C247F" w:rsidRDefault="001B7090">
          <w:pPr>
            <w:pStyle w:val="TOC1"/>
            <w:rPr>
              <w:rFonts w:eastAsiaTheme="minorEastAsia" w:cstheme="minorBidi"/>
              <w:noProof/>
              <w:sz w:val="22"/>
              <w:szCs w:val="22"/>
              <w:lang w:eastAsia="fr-CA"/>
            </w:rPr>
          </w:pPr>
          <w:hyperlink w:anchor="_Toc73310412" w:history="1">
            <w:r w:rsidR="000C247F" w:rsidRPr="00B96DD4">
              <w:rPr>
                <w:rStyle w:val="Hyperlink"/>
                <w:noProof/>
              </w:rPr>
              <w:t>Le projet</w:t>
            </w:r>
            <w:r w:rsidR="000C247F">
              <w:rPr>
                <w:noProof/>
                <w:webHidden/>
              </w:rPr>
              <w:tab/>
            </w:r>
            <w:r w:rsidR="000C247F">
              <w:rPr>
                <w:noProof/>
                <w:webHidden/>
              </w:rPr>
              <w:fldChar w:fldCharType="begin"/>
            </w:r>
            <w:r w:rsidR="000C247F">
              <w:rPr>
                <w:noProof/>
                <w:webHidden/>
              </w:rPr>
              <w:instrText xml:space="preserve"> PAGEREF _Toc73310412 \h </w:instrText>
            </w:r>
            <w:r w:rsidR="000C247F">
              <w:rPr>
                <w:noProof/>
                <w:webHidden/>
              </w:rPr>
            </w:r>
            <w:r w:rsidR="000C247F">
              <w:rPr>
                <w:noProof/>
                <w:webHidden/>
              </w:rPr>
              <w:fldChar w:fldCharType="separate"/>
            </w:r>
            <w:r w:rsidR="00D54225">
              <w:rPr>
                <w:noProof/>
                <w:webHidden/>
              </w:rPr>
              <w:t>3</w:t>
            </w:r>
            <w:r w:rsidR="000C247F">
              <w:rPr>
                <w:noProof/>
                <w:webHidden/>
              </w:rPr>
              <w:fldChar w:fldCharType="end"/>
            </w:r>
          </w:hyperlink>
        </w:p>
        <w:p w14:paraId="1A5780E0" w14:textId="725743C5" w:rsidR="000C247F" w:rsidRDefault="001B7090">
          <w:pPr>
            <w:pStyle w:val="TOC2"/>
            <w:rPr>
              <w:rFonts w:cstheme="minorBidi"/>
              <w:noProof/>
              <w:sz w:val="22"/>
              <w:lang w:val="fr-CA" w:eastAsia="fr-CA"/>
            </w:rPr>
          </w:pPr>
          <w:hyperlink w:anchor="_Toc73310413" w:history="1">
            <w:r w:rsidR="000C247F" w:rsidRPr="00B96DD4">
              <w:rPr>
                <w:rStyle w:val="Hyperlink"/>
                <w:noProof/>
              </w:rPr>
              <w:t>Retour général</w:t>
            </w:r>
            <w:r w:rsidR="000C247F">
              <w:rPr>
                <w:noProof/>
                <w:webHidden/>
              </w:rPr>
              <w:tab/>
            </w:r>
            <w:r w:rsidR="000C247F">
              <w:rPr>
                <w:noProof/>
                <w:webHidden/>
              </w:rPr>
              <w:fldChar w:fldCharType="begin"/>
            </w:r>
            <w:r w:rsidR="000C247F">
              <w:rPr>
                <w:noProof/>
                <w:webHidden/>
              </w:rPr>
              <w:instrText xml:space="preserve"> PAGEREF _Toc73310413 \h </w:instrText>
            </w:r>
            <w:r w:rsidR="000C247F">
              <w:rPr>
                <w:noProof/>
                <w:webHidden/>
              </w:rPr>
            </w:r>
            <w:r w:rsidR="000C247F">
              <w:rPr>
                <w:noProof/>
                <w:webHidden/>
              </w:rPr>
              <w:fldChar w:fldCharType="separate"/>
            </w:r>
            <w:r w:rsidR="00D54225">
              <w:rPr>
                <w:noProof/>
                <w:webHidden/>
              </w:rPr>
              <w:t>3</w:t>
            </w:r>
            <w:r w:rsidR="000C247F">
              <w:rPr>
                <w:noProof/>
                <w:webHidden/>
              </w:rPr>
              <w:fldChar w:fldCharType="end"/>
            </w:r>
          </w:hyperlink>
        </w:p>
        <w:p w14:paraId="29F7C05B" w14:textId="7A12FAC6" w:rsidR="000C247F" w:rsidRDefault="001B7090">
          <w:pPr>
            <w:pStyle w:val="TOC1"/>
            <w:rPr>
              <w:rFonts w:eastAsiaTheme="minorEastAsia" w:cstheme="minorBidi"/>
              <w:noProof/>
              <w:sz w:val="22"/>
              <w:szCs w:val="22"/>
              <w:lang w:eastAsia="fr-CA"/>
            </w:rPr>
          </w:pPr>
          <w:hyperlink w:anchor="_Toc73310414" w:history="1">
            <w:r w:rsidR="000C247F" w:rsidRPr="00B96DD4">
              <w:rPr>
                <w:rStyle w:val="Hyperlink"/>
                <w:noProof/>
                <w:lang w:eastAsia="fr-CA"/>
              </w:rPr>
              <w:t>Résumé du développement</w:t>
            </w:r>
            <w:r w:rsidR="000C247F">
              <w:rPr>
                <w:noProof/>
                <w:webHidden/>
              </w:rPr>
              <w:tab/>
            </w:r>
            <w:r w:rsidR="000C247F">
              <w:rPr>
                <w:noProof/>
                <w:webHidden/>
              </w:rPr>
              <w:fldChar w:fldCharType="begin"/>
            </w:r>
            <w:r w:rsidR="000C247F">
              <w:rPr>
                <w:noProof/>
                <w:webHidden/>
              </w:rPr>
              <w:instrText xml:space="preserve"> PAGEREF _Toc73310414 \h </w:instrText>
            </w:r>
            <w:r w:rsidR="000C247F">
              <w:rPr>
                <w:noProof/>
                <w:webHidden/>
              </w:rPr>
            </w:r>
            <w:r w:rsidR="000C247F">
              <w:rPr>
                <w:noProof/>
                <w:webHidden/>
              </w:rPr>
              <w:fldChar w:fldCharType="separate"/>
            </w:r>
            <w:r w:rsidR="00D54225">
              <w:rPr>
                <w:noProof/>
                <w:webHidden/>
              </w:rPr>
              <w:t>3</w:t>
            </w:r>
            <w:r w:rsidR="000C247F">
              <w:rPr>
                <w:noProof/>
                <w:webHidden/>
              </w:rPr>
              <w:fldChar w:fldCharType="end"/>
            </w:r>
          </w:hyperlink>
        </w:p>
        <w:p w14:paraId="209B38A1" w14:textId="31088AB9" w:rsidR="000C247F" w:rsidRDefault="001B7090">
          <w:pPr>
            <w:pStyle w:val="TOC2"/>
            <w:rPr>
              <w:rFonts w:cstheme="minorBidi"/>
              <w:noProof/>
              <w:sz w:val="22"/>
              <w:lang w:val="fr-CA" w:eastAsia="fr-CA"/>
            </w:rPr>
          </w:pPr>
          <w:hyperlink w:anchor="_Toc73310415" w:history="1">
            <w:r w:rsidR="000C247F" w:rsidRPr="00B96DD4">
              <w:rPr>
                <w:rStyle w:val="Hyperlink"/>
                <w:noProof/>
              </w:rPr>
              <w:t>Difficultés</w:t>
            </w:r>
            <w:r w:rsidR="000C247F">
              <w:rPr>
                <w:noProof/>
                <w:webHidden/>
              </w:rPr>
              <w:tab/>
            </w:r>
            <w:r w:rsidR="000C247F">
              <w:rPr>
                <w:noProof/>
                <w:webHidden/>
              </w:rPr>
              <w:fldChar w:fldCharType="begin"/>
            </w:r>
            <w:r w:rsidR="000C247F">
              <w:rPr>
                <w:noProof/>
                <w:webHidden/>
              </w:rPr>
              <w:instrText xml:space="preserve"> PAGEREF _Toc73310415 \h </w:instrText>
            </w:r>
            <w:r w:rsidR="000C247F">
              <w:rPr>
                <w:noProof/>
                <w:webHidden/>
              </w:rPr>
            </w:r>
            <w:r w:rsidR="000C247F">
              <w:rPr>
                <w:noProof/>
                <w:webHidden/>
              </w:rPr>
              <w:fldChar w:fldCharType="separate"/>
            </w:r>
            <w:r w:rsidR="00D54225">
              <w:rPr>
                <w:noProof/>
                <w:webHidden/>
              </w:rPr>
              <w:t>3</w:t>
            </w:r>
            <w:r w:rsidR="000C247F">
              <w:rPr>
                <w:noProof/>
                <w:webHidden/>
              </w:rPr>
              <w:fldChar w:fldCharType="end"/>
            </w:r>
          </w:hyperlink>
        </w:p>
        <w:p w14:paraId="7DD83C98" w14:textId="3FD01A94" w:rsidR="000C247F" w:rsidRDefault="001B7090">
          <w:pPr>
            <w:pStyle w:val="TOC2"/>
            <w:rPr>
              <w:rFonts w:cstheme="minorBidi"/>
              <w:noProof/>
              <w:sz w:val="22"/>
              <w:lang w:val="fr-CA" w:eastAsia="fr-CA"/>
            </w:rPr>
          </w:pPr>
          <w:hyperlink w:anchor="_Toc73310416" w:history="1">
            <w:r w:rsidR="000C247F" w:rsidRPr="00B96DD4">
              <w:rPr>
                <w:rStyle w:val="Hyperlink"/>
                <w:noProof/>
              </w:rPr>
              <w:t>Réussites</w:t>
            </w:r>
            <w:r w:rsidR="000C247F">
              <w:rPr>
                <w:noProof/>
                <w:webHidden/>
              </w:rPr>
              <w:tab/>
            </w:r>
            <w:r w:rsidR="000C247F">
              <w:rPr>
                <w:noProof/>
                <w:webHidden/>
              </w:rPr>
              <w:fldChar w:fldCharType="begin"/>
            </w:r>
            <w:r w:rsidR="000C247F">
              <w:rPr>
                <w:noProof/>
                <w:webHidden/>
              </w:rPr>
              <w:instrText xml:space="preserve"> PAGEREF _Toc73310416 \h </w:instrText>
            </w:r>
            <w:r w:rsidR="000C247F">
              <w:rPr>
                <w:noProof/>
                <w:webHidden/>
              </w:rPr>
            </w:r>
            <w:r w:rsidR="000C247F">
              <w:rPr>
                <w:noProof/>
                <w:webHidden/>
              </w:rPr>
              <w:fldChar w:fldCharType="separate"/>
            </w:r>
            <w:r w:rsidR="00D54225">
              <w:rPr>
                <w:noProof/>
                <w:webHidden/>
              </w:rPr>
              <w:t>3</w:t>
            </w:r>
            <w:r w:rsidR="000C247F">
              <w:rPr>
                <w:noProof/>
                <w:webHidden/>
              </w:rPr>
              <w:fldChar w:fldCharType="end"/>
            </w:r>
          </w:hyperlink>
        </w:p>
        <w:p w14:paraId="6B9997B1" w14:textId="4CBD69A5" w:rsidR="000C247F" w:rsidRDefault="001B7090">
          <w:pPr>
            <w:pStyle w:val="TOC1"/>
            <w:rPr>
              <w:rFonts w:eastAsiaTheme="minorEastAsia" w:cstheme="minorBidi"/>
              <w:noProof/>
              <w:sz w:val="22"/>
              <w:szCs w:val="22"/>
              <w:lang w:eastAsia="fr-CA"/>
            </w:rPr>
          </w:pPr>
          <w:hyperlink w:anchor="_Toc73310417" w:history="1">
            <w:r w:rsidR="000C247F" w:rsidRPr="00B96DD4">
              <w:rPr>
                <w:rStyle w:val="Hyperlink"/>
                <w:noProof/>
              </w:rPr>
              <w:t>Fonctionnalités</w:t>
            </w:r>
            <w:r w:rsidR="000C247F">
              <w:rPr>
                <w:noProof/>
                <w:webHidden/>
              </w:rPr>
              <w:tab/>
            </w:r>
            <w:r w:rsidR="000C247F">
              <w:rPr>
                <w:noProof/>
                <w:webHidden/>
              </w:rPr>
              <w:fldChar w:fldCharType="begin"/>
            </w:r>
            <w:r w:rsidR="000C247F">
              <w:rPr>
                <w:noProof/>
                <w:webHidden/>
              </w:rPr>
              <w:instrText xml:space="preserve"> PAGEREF _Toc73310417 \h </w:instrText>
            </w:r>
            <w:r w:rsidR="000C247F">
              <w:rPr>
                <w:noProof/>
                <w:webHidden/>
              </w:rPr>
            </w:r>
            <w:r w:rsidR="000C247F">
              <w:rPr>
                <w:noProof/>
                <w:webHidden/>
              </w:rPr>
              <w:fldChar w:fldCharType="separate"/>
            </w:r>
            <w:r w:rsidR="00D54225">
              <w:rPr>
                <w:noProof/>
                <w:webHidden/>
              </w:rPr>
              <w:t>4</w:t>
            </w:r>
            <w:r w:rsidR="000C247F">
              <w:rPr>
                <w:noProof/>
                <w:webHidden/>
              </w:rPr>
              <w:fldChar w:fldCharType="end"/>
            </w:r>
          </w:hyperlink>
        </w:p>
        <w:p w14:paraId="7E5D4088" w14:textId="7AF0B60A" w:rsidR="000C247F" w:rsidRDefault="001B7090">
          <w:pPr>
            <w:pStyle w:val="TOC2"/>
            <w:rPr>
              <w:rFonts w:cstheme="minorBidi"/>
              <w:noProof/>
              <w:sz w:val="22"/>
              <w:lang w:val="fr-CA" w:eastAsia="fr-CA"/>
            </w:rPr>
          </w:pPr>
          <w:hyperlink w:anchor="_Toc73310418" w:history="1">
            <w:r w:rsidR="000C247F" w:rsidRPr="00B96DD4">
              <w:rPr>
                <w:rStyle w:val="Hyperlink"/>
                <w:noProof/>
              </w:rPr>
              <w:t>Parfaitement fonctionnel</w:t>
            </w:r>
            <w:r w:rsidR="000C247F">
              <w:rPr>
                <w:noProof/>
                <w:webHidden/>
              </w:rPr>
              <w:tab/>
            </w:r>
            <w:r w:rsidR="000C247F">
              <w:rPr>
                <w:noProof/>
                <w:webHidden/>
              </w:rPr>
              <w:fldChar w:fldCharType="begin"/>
            </w:r>
            <w:r w:rsidR="000C247F">
              <w:rPr>
                <w:noProof/>
                <w:webHidden/>
              </w:rPr>
              <w:instrText xml:space="preserve"> PAGEREF _Toc73310418 \h </w:instrText>
            </w:r>
            <w:r w:rsidR="000C247F">
              <w:rPr>
                <w:noProof/>
                <w:webHidden/>
              </w:rPr>
            </w:r>
            <w:r w:rsidR="000C247F">
              <w:rPr>
                <w:noProof/>
                <w:webHidden/>
              </w:rPr>
              <w:fldChar w:fldCharType="separate"/>
            </w:r>
            <w:r w:rsidR="00D54225">
              <w:rPr>
                <w:noProof/>
                <w:webHidden/>
              </w:rPr>
              <w:t>4</w:t>
            </w:r>
            <w:r w:rsidR="000C247F">
              <w:rPr>
                <w:noProof/>
                <w:webHidden/>
              </w:rPr>
              <w:fldChar w:fldCharType="end"/>
            </w:r>
          </w:hyperlink>
        </w:p>
        <w:p w14:paraId="5A819C83" w14:textId="1C68DAC6" w:rsidR="000C247F" w:rsidRDefault="001B7090">
          <w:pPr>
            <w:pStyle w:val="TOC2"/>
            <w:rPr>
              <w:rFonts w:cstheme="minorBidi"/>
              <w:noProof/>
              <w:sz w:val="22"/>
              <w:lang w:val="fr-CA" w:eastAsia="fr-CA"/>
            </w:rPr>
          </w:pPr>
          <w:hyperlink w:anchor="_Toc73310419" w:history="1">
            <w:r w:rsidR="000C247F" w:rsidRPr="00B96DD4">
              <w:rPr>
                <w:rStyle w:val="Hyperlink"/>
                <w:noProof/>
              </w:rPr>
              <w:t>Semi fonctionnel</w:t>
            </w:r>
            <w:r w:rsidR="000C247F">
              <w:rPr>
                <w:noProof/>
                <w:webHidden/>
              </w:rPr>
              <w:tab/>
            </w:r>
            <w:r w:rsidR="000C247F">
              <w:rPr>
                <w:noProof/>
                <w:webHidden/>
              </w:rPr>
              <w:fldChar w:fldCharType="begin"/>
            </w:r>
            <w:r w:rsidR="000C247F">
              <w:rPr>
                <w:noProof/>
                <w:webHidden/>
              </w:rPr>
              <w:instrText xml:space="preserve"> PAGEREF _Toc73310419 \h </w:instrText>
            </w:r>
            <w:r w:rsidR="000C247F">
              <w:rPr>
                <w:noProof/>
                <w:webHidden/>
              </w:rPr>
            </w:r>
            <w:r w:rsidR="000C247F">
              <w:rPr>
                <w:noProof/>
                <w:webHidden/>
              </w:rPr>
              <w:fldChar w:fldCharType="separate"/>
            </w:r>
            <w:r w:rsidR="00D54225">
              <w:rPr>
                <w:noProof/>
                <w:webHidden/>
              </w:rPr>
              <w:t>4</w:t>
            </w:r>
            <w:r w:rsidR="000C247F">
              <w:rPr>
                <w:noProof/>
                <w:webHidden/>
              </w:rPr>
              <w:fldChar w:fldCharType="end"/>
            </w:r>
          </w:hyperlink>
        </w:p>
        <w:p w14:paraId="395E3837" w14:textId="20619A25" w:rsidR="000C247F" w:rsidRDefault="001B7090">
          <w:pPr>
            <w:pStyle w:val="TOC2"/>
            <w:rPr>
              <w:rFonts w:cstheme="minorBidi"/>
              <w:noProof/>
              <w:sz w:val="22"/>
              <w:lang w:val="fr-CA" w:eastAsia="fr-CA"/>
            </w:rPr>
          </w:pPr>
          <w:hyperlink w:anchor="_Toc73310420" w:history="1">
            <w:r w:rsidR="000C247F" w:rsidRPr="00B96DD4">
              <w:rPr>
                <w:rStyle w:val="Hyperlink"/>
                <w:noProof/>
              </w:rPr>
              <w:t>Non fonctionnel</w:t>
            </w:r>
            <w:r w:rsidR="000C247F">
              <w:rPr>
                <w:noProof/>
                <w:webHidden/>
              </w:rPr>
              <w:tab/>
            </w:r>
            <w:r w:rsidR="000C247F">
              <w:rPr>
                <w:noProof/>
                <w:webHidden/>
              </w:rPr>
              <w:fldChar w:fldCharType="begin"/>
            </w:r>
            <w:r w:rsidR="000C247F">
              <w:rPr>
                <w:noProof/>
                <w:webHidden/>
              </w:rPr>
              <w:instrText xml:space="preserve"> PAGEREF _Toc73310420 \h </w:instrText>
            </w:r>
            <w:r w:rsidR="000C247F">
              <w:rPr>
                <w:noProof/>
                <w:webHidden/>
              </w:rPr>
            </w:r>
            <w:r w:rsidR="000C247F">
              <w:rPr>
                <w:noProof/>
                <w:webHidden/>
              </w:rPr>
              <w:fldChar w:fldCharType="separate"/>
            </w:r>
            <w:r w:rsidR="00D54225">
              <w:rPr>
                <w:noProof/>
                <w:webHidden/>
              </w:rPr>
              <w:t>4</w:t>
            </w:r>
            <w:r w:rsidR="000C247F">
              <w:rPr>
                <w:noProof/>
                <w:webHidden/>
              </w:rPr>
              <w:fldChar w:fldCharType="end"/>
            </w:r>
          </w:hyperlink>
        </w:p>
        <w:p w14:paraId="6E9F5BA9" w14:textId="0B7A4974" w:rsidR="000C247F" w:rsidRDefault="001B7090">
          <w:pPr>
            <w:pStyle w:val="TOC2"/>
            <w:rPr>
              <w:rFonts w:cstheme="minorBidi"/>
              <w:noProof/>
              <w:sz w:val="22"/>
              <w:lang w:val="fr-CA" w:eastAsia="fr-CA"/>
            </w:rPr>
          </w:pPr>
          <w:hyperlink w:anchor="_Toc73310421" w:history="1">
            <w:r w:rsidR="000C247F" w:rsidRPr="00B96DD4">
              <w:rPr>
                <w:rStyle w:val="Hyperlink"/>
                <w:noProof/>
              </w:rPr>
              <w:t>Abandonné</w:t>
            </w:r>
            <w:r w:rsidR="000C247F">
              <w:rPr>
                <w:noProof/>
                <w:webHidden/>
              </w:rPr>
              <w:tab/>
            </w:r>
            <w:r w:rsidR="000C247F">
              <w:rPr>
                <w:noProof/>
                <w:webHidden/>
              </w:rPr>
              <w:fldChar w:fldCharType="begin"/>
            </w:r>
            <w:r w:rsidR="000C247F">
              <w:rPr>
                <w:noProof/>
                <w:webHidden/>
              </w:rPr>
              <w:instrText xml:space="preserve"> PAGEREF _Toc73310421 \h </w:instrText>
            </w:r>
            <w:r w:rsidR="000C247F">
              <w:rPr>
                <w:noProof/>
                <w:webHidden/>
              </w:rPr>
            </w:r>
            <w:r w:rsidR="000C247F">
              <w:rPr>
                <w:noProof/>
                <w:webHidden/>
              </w:rPr>
              <w:fldChar w:fldCharType="separate"/>
            </w:r>
            <w:r w:rsidR="00D54225">
              <w:rPr>
                <w:noProof/>
                <w:webHidden/>
              </w:rPr>
              <w:t>4</w:t>
            </w:r>
            <w:r w:rsidR="000C247F">
              <w:rPr>
                <w:noProof/>
                <w:webHidden/>
              </w:rPr>
              <w:fldChar w:fldCharType="end"/>
            </w:r>
          </w:hyperlink>
        </w:p>
        <w:p w14:paraId="728C5FBF" w14:textId="30B912CF" w:rsidR="000C247F" w:rsidRDefault="001B7090">
          <w:pPr>
            <w:pStyle w:val="TOC1"/>
            <w:rPr>
              <w:rFonts w:eastAsiaTheme="minorEastAsia" w:cstheme="minorBidi"/>
              <w:noProof/>
              <w:sz w:val="22"/>
              <w:szCs w:val="22"/>
              <w:lang w:eastAsia="fr-CA"/>
            </w:rPr>
          </w:pPr>
          <w:hyperlink w:anchor="_Toc73310422" w:history="1">
            <w:r w:rsidR="000C247F" w:rsidRPr="00B96DD4">
              <w:rPr>
                <w:rStyle w:val="Hyperlink"/>
                <w:noProof/>
              </w:rPr>
              <w:t>Amélioration possible</w:t>
            </w:r>
            <w:r w:rsidR="000C247F">
              <w:rPr>
                <w:noProof/>
                <w:webHidden/>
              </w:rPr>
              <w:tab/>
            </w:r>
            <w:r w:rsidR="000C247F">
              <w:rPr>
                <w:noProof/>
                <w:webHidden/>
              </w:rPr>
              <w:fldChar w:fldCharType="begin"/>
            </w:r>
            <w:r w:rsidR="000C247F">
              <w:rPr>
                <w:noProof/>
                <w:webHidden/>
              </w:rPr>
              <w:instrText xml:space="preserve"> PAGEREF _Toc73310422 \h </w:instrText>
            </w:r>
            <w:r w:rsidR="000C247F">
              <w:rPr>
                <w:noProof/>
                <w:webHidden/>
              </w:rPr>
            </w:r>
            <w:r w:rsidR="000C247F">
              <w:rPr>
                <w:noProof/>
                <w:webHidden/>
              </w:rPr>
              <w:fldChar w:fldCharType="separate"/>
            </w:r>
            <w:r w:rsidR="00D54225">
              <w:rPr>
                <w:noProof/>
                <w:webHidden/>
              </w:rPr>
              <w:t>4</w:t>
            </w:r>
            <w:r w:rsidR="000C247F">
              <w:rPr>
                <w:noProof/>
                <w:webHidden/>
              </w:rPr>
              <w:fldChar w:fldCharType="end"/>
            </w:r>
          </w:hyperlink>
        </w:p>
        <w:p w14:paraId="0E421E3F" w14:textId="4DD70022" w:rsidR="000C247F" w:rsidRDefault="001B7090">
          <w:pPr>
            <w:pStyle w:val="TOC1"/>
            <w:rPr>
              <w:rFonts w:eastAsiaTheme="minorEastAsia" w:cstheme="minorBidi"/>
              <w:noProof/>
              <w:sz w:val="22"/>
              <w:szCs w:val="22"/>
              <w:lang w:eastAsia="fr-CA"/>
            </w:rPr>
          </w:pPr>
          <w:hyperlink w:anchor="_Toc73310423" w:history="1">
            <w:r w:rsidR="000C247F" w:rsidRPr="00B96DD4">
              <w:rPr>
                <w:rStyle w:val="Hyperlink"/>
                <w:noProof/>
                <w:lang w:eastAsia="fr-CA"/>
              </w:rPr>
              <w:t>Auto-évaluation</w:t>
            </w:r>
            <w:r w:rsidR="000C247F">
              <w:rPr>
                <w:noProof/>
                <w:webHidden/>
              </w:rPr>
              <w:tab/>
            </w:r>
            <w:r w:rsidR="000C247F">
              <w:rPr>
                <w:noProof/>
                <w:webHidden/>
              </w:rPr>
              <w:fldChar w:fldCharType="begin"/>
            </w:r>
            <w:r w:rsidR="000C247F">
              <w:rPr>
                <w:noProof/>
                <w:webHidden/>
              </w:rPr>
              <w:instrText xml:space="preserve"> PAGEREF _Toc73310423 \h </w:instrText>
            </w:r>
            <w:r w:rsidR="000C247F">
              <w:rPr>
                <w:noProof/>
                <w:webHidden/>
              </w:rPr>
            </w:r>
            <w:r w:rsidR="000C247F">
              <w:rPr>
                <w:noProof/>
                <w:webHidden/>
              </w:rPr>
              <w:fldChar w:fldCharType="separate"/>
            </w:r>
            <w:r w:rsidR="00D54225">
              <w:rPr>
                <w:noProof/>
                <w:webHidden/>
              </w:rPr>
              <w:t>5</w:t>
            </w:r>
            <w:r w:rsidR="000C247F">
              <w:rPr>
                <w:noProof/>
                <w:webHidden/>
              </w:rPr>
              <w:fldChar w:fldCharType="end"/>
            </w:r>
          </w:hyperlink>
        </w:p>
        <w:p w14:paraId="553B872E" w14:textId="198F141B" w:rsidR="00CF58CE" w:rsidRDefault="00CF58CE">
          <w:r>
            <w:rPr>
              <w:b/>
              <w:bCs/>
              <w:noProof/>
            </w:rPr>
            <w:fldChar w:fldCharType="end"/>
          </w:r>
        </w:p>
      </w:sdtContent>
    </w:sdt>
    <w:p w14:paraId="67BDE39F" w14:textId="77777777" w:rsidR="00155F03" w:rsidRPr="00155F03" w:rsidRDefault="003E1A7D" w:rsidP="00155F03">
      <w:pPr>
        <w:pStyle w:val="Parapgraphedeliste"/>
        <w:rPr>
          <w:rFonts w:ascii="Chiller" w:eastAsiaTheme="majorEastAsia" w:hAnsi="Chiller" w:cstheme="majorBidi"/>
          <w:color w:val="70AD47" w:themeColor="accent6"/>
          <w:w w:val="200"/>
          <w:sz w:val="60"/>
        </w:rPr>
      </w:pPr>
      <w:r>
        <w:br w:type="page"/>
      </w:r>
    </w:p>
    <w:p w14:paraId="7791728C" w14:textId="4A22B744" w:rsidR="00BD6FF6" w:rsidRPr="001F4349" w:rsidRDefault="007A5094" w:rsidP="004B064B">
      <w:pPr>
        <w:pStyle w:val="Titre1"/>
      </w:pPr>
      <w:r>
        <w:lastRenderedPageBreak/>
        <w:t xml:space="preserve"> </w:t>
      </w:r>
      <w:bookmarkStart w:id="2" w:name="_Toc73310412"/>
      <w:r w:rsidR="00C049E2">
        <w:t>Le projet</w:t>
      </w:r>
      <w:bookmarkEnd w:id="2"/>
    </w:p>
    <w:p w14:paraId="30DD811F" w14:textId="2D7DAB79" w:rsidR="00C049E2" w:rsidRDefault="00C049E2" w:rsidP="00C049E2">
      <w:pPr>
        <w:pStyle w:val="Sous-Titre"/>
      </w:pPr>
      <w:bookmarkStart w:id="3" w:name="_Toc73310413"/>
      <w:r>
        <w:t>Retour général</w:t>
      </w:r>
      <w:bookmarkEnd w:id="3"/>
    </w:p>
    <w:p w14:paraId="4928030B" w14:textId="0D6BCB46" w:rsidR="00C049E2" w:rsidRDefault="00C049E2" w:rsidP="00C049E2">
      <w:pPr>
        <w:pStyle w:val="Normal-CorpsTexte"/>
        <w:rPr>
          <w:lang w:eastAsia="fr-CA"/>
        </w:rPr>
      </w:pPr>
      <w:r>
        <w:rPr>
          <w:lang w:eastAsia="fr-CA"/>
        </w:rPr>
        <w:t xml:space="preserve">Le but de ce projet </w:t>
      </w:r>
      <w:r w:rsidR="00B96C79">
        <w:rPr>
          <w:lang w:eastAsia="fr-CA"/>
        </w:rPr>
        <w:t xml:space="preserve">était </w:t>
      </w:r>
      <w:r>
        <w:rPr>
          <w:lang w:eastAsia="fr-CA"/>
        </w:rPr>
        <w:t>de créer un ver informatique qui se transmettra</w:t>
      </w:r>
      <w:r w:rsidR="00B96C79">
        <w:rPr>
          <w:lang w:eastAsia="fr-CA"/>
        </w:rPr>
        <w:t>it et se reproduirait</w:t>
      </w:r>
      <w:r>
        <w:rPr>
          <w:lang w:eastAsia="fr-CA"/>
        </w:rPr>
        <w:t xml:space="preserve"> par ses propres moyen</w:t>
      </w:r>
      <w:r w:rsidR="00B96C79">
        <w:rPr>
          <w:lang w:eastAsia="fr-CA"/>
        </w:rPr>
        <w:t>s</w:t>
      </w:r>
      <w:r>
        <w:rPr>
          <w:lang w:eastAsia="fr-CA"/>
        </w:rPr>
        <w:t xml:space="preserve"> d’un système </w:t>
      </w:r>
      <w:r w:rsidR="00B96C79">
        <w:rPr>
          <w:lang w:eastAsia="fr-CA"/>
        </w:rPr>
        <w:t xml:space="preserve">Windows Server 2016 </w:t>
      </w:r>
      <w:r>
        <w:rPr>
          <w:lang w:eastAsia="fr-CA"/>
        </w:rPr>
        <w:t>à</w:t>
      </w:r>
      <w:r w:rsidR="00B96C79">
        <w:rPr>
          <w:lang w:eastAsia="fr-CA"/>
        </w:rPr>
        <w:t xml:space="preserve"> un</w:t>
      </w:r>
      <w:r>
        <w:rPr>
          <w:lang w:eastAsia="fr-CA"/>
        </w:rPr>
        <w:t xml:space="preserve"> autre </w:t>
      </w:r>
      <w:r w:rsidR="00B96C79">
        <w:rPr>
          <w:lang w:eastAsia="fr-CA"/>
        </w:rPr>
        <w:t>en abusant de la faille de sécurité Eternal Blue (MS17-010).</w:t>
      </w:r>
    </w:p>
    <w:p w14:paraId="5F8203FD" w14:textId="6B065642" w:rsidR="00B96C79" w:rsidRDefault="00B96C79" w:rsidP="00C049E2">
      <w:pPr>
        <w:pStyle w:val="Normal-CorpsTexte"/>
        <w:rPr>
          <w:lang w:eastAsia="fr-CA"/>
        </w:rPr>
      </w:pPr>
      <w:r>
        <w:rPr>
          <w:lang w:eastAsia="fr-CA"/>
        </w:rPr>
        <w:t xml:space="preserve">Nous </w:t>
      </w:r>
      <w:r w:rsidR="00937B33">
        <w:rPr>
          <w:lang w:eastAsia="fr-CA"/>
        </w:rPr>
        <w:t xml:space="preserve">avons </w:t>
      </w:r>
      <w:r>
        <w:rPr>
          <w:lang w:eastAsia="fr-CA"/>
        </w:rPr>
        <w:t>ajout</w:t>
      </w:r>
      <w:r w:rsidR="00937B33">
        <w:rPr>
          <w:lang w:eastAsia="fr-CA"/>
        </w:rPr>
        <w:t xml:space="preserve">é </w:t>
      </w:r>
      <w:r>
        <w:rPr>
          <w:lang w:eastAsia="fr-CA"/>
        </w:rPr>
        <w:t xml:space="preserve">une composante de centre de contrôle qui </w:t>
      </w:r>
      <w:r w:rsidR="00937B33">
        <w:rPr>
          <w:lang w:eastAsia="fr-CA"/>
        </w:rPr>
        <w:t>permet</w:t>
      </w:r>
      <w:r>
        <w:rPr>
          <w:lang w:eastAsia="fr-CA"/>
        </w:rPr>
        <w:t xml:space="preserve"> d’avoir une base de données des serveurs infectés ainsi qu’une interface par laquelle nous pourrions contrôler une de ces machines.</w:t>
      </w:r>
    </w:p>
    <w:p w14:paraId="0DC1B182" w14:textId="77777777" w:rsidR="00EA1C54" w:rsidRDefault="00EA1C54" w:rsidP="004B064B">
      <w:pPr>
        <w:pStyle w:val="Titre1"/>
        <w:rPr>
          <w:lang w:eastAsia="fr-CA"/>
        </w:rPr>
      </w:pPr>
      <w:bookmarkStart w:id="4" w:name="_Toc73310414"/>
      <w:r>
        <w:rPr>
          <w:lang w:eastAsia="fr-CA"/>
        </w:rPr>
        <w:t>Résumé du développement</w:t>
      </w:r>
      <w:bookmarkEnd w:id="4"/>
    </w:p>
    <w:p w14:paraId="47AC4056" w14:textId="440945C9" w:rsidR="00FD2443" w:rsidRDefault="00451AAD" w:rsidP="00FD2443">
      <w:pPr>
        <w:pStyle w:val="Sous-Titre"/>
      </w:pPr>
      <w:bookmarkStart w:id="5" w:name="_Toc73310415"/>
      <w:r>
        <w:t>Difficultés</w:t>
      </w:r>
      <w:bookmarkEnd w:id="5"/>
    </w:p>
    <w:p w14:paraId="32A3F5ED" w14:textId="77777777" w:rsidR="00451AAD" w:rsidRDefault="00451AAD" w:rsidP="00937B33">
      <w:pPr>
        <w:pStyle w:val="Normal-CorpsTexte"/>
        <w:rPr>
          <w:lang w:eastAsia="fr-CA"/>
        </w:rPr>
      </w:pPr>
      <w:r>
        <w:rPr>
          <w:lang w:eastAsia="fr-CA"/>
        </w:rPr>
        <w:t xml:space="preserve">Décider d’abuser d’une faille de sécurité n’était pas chose facile. Nous savions que nous aurions des embuches sur l’application et la mise en place et il s’en est avéré. </w:t>
      </w:r>
    </w:p>
    <w:p w14:paraId="1659AB0C" w14:textId="7FCEE0A9" w:rsidR="00451AAD" w:rsidRDefault="00451AAD" w:rsidP="00937B33">
      <w:pPr>
        <w:pStyle w:val="Normal-CorpsTexte"/>
        <w:rPr>
          <w:lang w:eastAsia="fr-CA"/>
        </w:rPr>
      </w:pPr>
      <w:r>
        <w:rPr>
          <w:lang w:eastAsia="fr-CA"/>
        </w:rPr>
        <w:t>Tout d’abord, la faille de sécurité sur les ordinateurs Windows est désormais corrigé. En pratique, ça veut dire que pour développer un programme autour de cette faille, il faut user de machines virtuelles puisque les anti-virus éliminent tous les programmes et code connexe qui pourrait servir à l’exploiter. De plus, même en installant un système d’exploitation passé date sans les corrections appliquées, celui-ci peut se mettre à jour lui-même.</w:t>
      </w:r>
      <w:r w:rsidR="00F3473B">
        <w:rPr>
          <w:lang w:eastAsia="fr-CA"/>
        </w:rPr>
        <w:t xml:space="preserve"> En somme, nous devions nous connecter sur une machine virtuelle à distance et couper l’accès à internet.</w:t>
      </w:r>
      <w:r>
        <w:rPr>
          <w:lang w:eastAsia="fr-CA"/>
        </w:rPr>
        <w:t xml:space="preserve"> </w:t>
      </w:r>
    </w:p>
    <w:p w14:paraId="3DE60B34" w14:textId="345466B8" w:rsidR="00F3473B" w:rsidRDefault="00F3473B" w:rsidP="00F3473B">
      <w:pPr>
        <w:pStyle w:val="Normal-CorpsTexte"/>
        <w:rPr>
          <w:lang w:eastAsia="fr-CA"/>
        </w:rPr>
      </w:pPr>
      <w:r>
        <w:rPr>
          <w:lang w:eastAsia="fr-CA"/>
        </w:rPr>
        <w:t>De plus, nous pensions pouvoir utiliser un dépôt git et le greffer à notre projet, malheureusement le code n’est plus fonctionnel et certainement pas mis-à-jour. Donc nous avons abandonné l’exploitation de la faille et conséquemment la partie vers informatique de notre projet.</w:t>
      </w:r>
    </w:p>
    <w:p w14:paraId="08CA3168" w14:textId="4744373B" w:rsidR="00F3473B" w:rsidRDefault="00F3473B" w:rsidP="00F3473B">
      <w:pPr>
        <w:pStyle w:val="Sous-Titre"/>
      </w:pPr>
      <w:bookmarkStart w:id="6" w:name="_Toc73310416"/>
      <w:r>
        <w:t>Réussites</w:t>
      </w:r>
      <w:bookmarkEnd w:id="6"/>
    </w:p>
    <w:p w14:paraId="1F07AC46" w14:textId="5DB19515" w:rsidR="00F3473B" w:rsidRDefault="00F3473B" w:rsidP="00F3473B">
      <w:pPr>
        <w:pStyle w:val="Normal-CorpsTexte"/>
        <w:rPr>
          <w:lang w:eastAsia="fr-CA"/>
        </w:rPr>
      </w:pPr>
      <w:r>
        <w:rPr>
          <w:lang w:eastAsia="fr-CA"/>
        </w:rPr>
        <w:t>Heureusement, nous avons réussi, nous croyons à avoir développé un modèle de commande et contrôle à distance intéressant, quoique quelque peu rudimentaire. Essentiellement, le deuxième aspect du projet était qu’une fois que nous nous étions implantés dans un système nous puissions le contrôler et nous avons réussi sur ce plan.</w:t>
      </w:r>
    </w:p>
    <w:p w14:paraId="6D40E58C" w14:textId="69E4D739" w:rsidR="00F3473B" w:rsidRPr="00F3473B" w:rsidRDefault="00F3473B" w:rsidP="00F3473B">
      <w:pPr>
        <w:pStyle w:val="Normal-CorpsTexte"/>
        <w:rPr>
          <w:lang w:eastAsia="fr-CA"/>
        </w:rPr>
      </w:pPr>
      <w:r>
        <w:rPr>
          <w:lang w:eastAsia="fr-CA"/>
        </w:rPr>
        <w:lastRenderedPageBreak/>
        <w:t xml:space="preserve">Donc nous avons </w:t>
      </w:r>
      <w:r w:rsidR="004F6D7C">
        <w:rPr>
          <w:lang w:eastAsia="fr-CA"/>
        </w:rPr>
        <w:t xml:space="preserve">trois </w:t>
      </w:r>
      <w:r>
        <w:rPr>
          <w:lang w:eastAsia="fr-CA"/>
        </w:rPr>
        <w:t xml:space="preserve">parties </w:t>
      </w:r>
      <w:r w:rsidR="004F6D7C">
        <w:rPr>
          <w:lang w:eastAsia="fr-CA"/>
        </w:rPr>
        <w:t>au projet : Le serveur qui reçoit les connexions clients et les clients qui s’y connectent et une base de données. Le serveur écoute sur deux ports soit le 6666 pour les connexion</w:t>
      </w:r>
      <w:r w:rsidR="000C247F">
        <w:rPr>
          <w:lang w:eastAsia="fr-CA"/>
        </w:rPr>
        <w:t>s</w:t>
      </w:r>
      <w:r w:rsidR="004F6D7C">
        <w:rPr>
          <w:lang w:eastAsia="fr-CA"/>
        </w:rPr>
        <w:t xml:space="preserve"> Reverse Shell et le 9999 pour les connexions de transmission de données.</w:t>
      </w:r>
    </w:p>
    <w:p w14:paraId="0ED35511" w14:textId="2983A749" w:rsidR="00A04D28" w:rsidRDefault="00A04D28" w:rsidP="004B064B">
      <w:pPr>
        <w:pStyle w:val="Titre1"/>
      </w:pPr>
      <w:bookmarkStart w:id="7" w:name="_Toc73310417"/>
      <w:r>
        <w:t>Fonctionnalités</w:t>
      </w:r>
      <w:bookmarkEnd w:id="7"/>
    </w:p>
    <w:p w14:paraId="012A032D" w14:textId="2B0BCA07" w:rsidR="00872B69" w:rsidRDefault="00872B69" w:rsidP="00872B69">
      <w:pPr>
        <w:pStyle w:val="Sous-Titre"/>
      </w:pPr>
      <w:bookmarkStart w:id="8" w:name="_Toc73310418"/>
      <w:r>
        <w:t>Parfaitement fonctionnel</w:t>
      </w:r>
      <w:bookmarkEnd w:id="8"/>
    </w:p>
    <w:p w14:paraId="77C7ED39" w14:textId="1DC9CC0C" w:rsidR="00872B69" w:rsidRDefault="004F6D7C" w:rsidP="00872B69">
      <w:pPr>
        <w:pStyle w:val="Parapgraphedeliste"/>
        <w:rPr>
          <w:lang w:eastAsia="fr-CA"/>
        </w:rPr>
      </w:pPr>
      <w:r>
        <w:rPr>
          <w:lang w:eastAsia="fr-CA"/>
        </w:rPr>
        <w:t>La base de données</w:t>
      </w:r>
    </w:p>
    <w:p w14:paraId="6B7A96C5" w14:textId="23743677" w:rsidR="004F6D7C" w:rsidRDefault="004F6D7C" w:rsidP="00872B69">
      <w:pPr>
        <w:pStyle w:val="Parapgraphedeliste"/>
        <w:rPr>
          <w:lang w:eastAsia="fr-CA"/>
        </w:rPr>
      </w:pPr>
      <w:r>
        <w:rPr>
          <w:lang w:eastAsia="fr-CA"/>
        </w:rPr>
        <w:t>Le serveur multithread de connexion TCP qui permet de recevoir des connexions Reverse Shell et de réception de données.</w:t>
      </w:r>
    </w:p>
    <w:p w14:paraId="3C5A4AD2" w14:textId="4136C957" w:rsidR="004F6D7C" w:rsidRDefault="004F6D7C" w:rsidP="00872B69">
      <w:pPr>
        <w:pStyle w:val="Parapgraphedeliste"/>
        <w:rPr>
          <w:lang w:eastAsia="fr-CA"/>
        </w:rPr>
      </w:pPr>
      <w:r>
        <w:rPr>
          <w:lang w:eastAsia="fr-CA"/>
        </w:rPr>
        <w:t>Interface de contrôle en ligne de commande</w:t>
      </w:r>
    </w:p>
    <w:p w14:paraId="7A597159" w14:textId="42BD990A" w:rsidR="00872B69" w:rsidRDefault="00872B69" w:rsidP="00872B69">
      <w:pPr>
        <w:pStyle w:val="Sous-Titre"/>
      </w:pPr>
      <w:bookmarkStart w:id="9" w:name="_Toc73310419"/>
      <w:r>
        <w:t>Semi fonctionnel</w:t>
      </w:r>
      <w:bookmarkEnd w:id="9"/>
    </w:p>
    <w:p w14:paraId="7EA4E00B" w14:textId="1BF99C93" w:rsidR="00872B69" w:rsidRDefault="004F6D7C" w:rsidP="00872B69">
      <w:pPr>
        <w:pStyle w:val="Parapgraphedeliste"/>
        <w:rPr>
          <w:lang w:eastAsia="fr-CA"/>
        </w:rPr>
      </w:pPr>
      <w:r>
        <w:rPr>
          <w:lang w:eastAsia="fr-CA"/>
        </w:rPr>
        <w:t>La reproduction fonctionne, mais est limité, puisque la transmission est impossible.</w:t>
      </w:r>
    </w:p>
    <w:p w14:paraId="51F8665A" w14:textId="24775412" w:rsidR="004F6D7C" w:rsidRDefault="004F6D7C" w:rsidP="00872B69">
      <w:pPr>
        <w:pStyle w:val="Parapgraphedeliste"/>
        <w:rPr>
          <w:lang w:eastAsia="fr-CA"/>
        </w:rPr>
      </w:pPr>
      <w:r>
        <w:rPr>
          <w:lang w:eastAsia="fr-CA"/>
        </w:rPr>
        <w:t>Installation et persistance dans un système en s’installant en tant que service Windows.</w:t>
      </w:r>
    </w:p>
    <w:p w14:paraId="45447BAC" w14:textId="5F4EE503" w:rsidR="00872B69" w:rsidRDefault="00872B69" w:rsidP="00872B69">
      <w:pPr>
        <w:pStyle w:val="Sous-Titre"/>
      </w:pPr>
      <w:bookmarkStart w:id="10" w:name="_Toc73310420"/>
      <w:r>
        <w:t>Non fonctionnel</w:t>
      </w:r>
      <w:bookmarkEnd w:id="10"/>
    </w:p>
    <w:p w14:paraId="70B486C5" w14:textId="48462D0E" w:rsidR="00872B69" w:rsidRDefault="00872B69" w:rsidP="00872B69">
      <w:pPr>
        <w:pStyle w:val="Parapgraphedeliste"/>
        <w:rPr>
          <w:lang w:eastAsia="fr-CA"/>
        </w:rPr>
      </w:pPr>
      <w:r>
        <w:rPr>
          <w:lang w:eastAsia="fr-CA"/>
        </w:rPr>
        <w:t xml:space="preserve">Intégration du module </w:t>
      </w:r>
      <w:proofErr w:type="spellStart"/>
      <w:r>
        <w:rPr>
          <w:lang w:eastAsia="fr-CA"/>
        </w:rPr>
        <w:t>Metasploit</w:t>
      </w:r>
      <w:proofErr w:type="spellEnd"/>
      <w:r w:rsidR="004F6D7C">
        <w:rPr>
          <w:lang w:eastAsia="fr-CA"/>
        </w:rPr>
        <w:t>/Dépôt git</w:t>
      </w:r>
    </w:p>
    <w:p w14:paraId="3B67ADA5" w14:textId="0D875843" w:rsidR="00872B69" w:rsidRDefault="00872B69" w:rsidP="00872B69">
      <w:pPr>
        <w:pStyle w:val="Sous-Titre"/>
      </w:pPr>
      <w:bookmarkStart w:id="11" w:name="_Toc73310421"/>
      <w:r>
        <w:t>Abandonné</w:t>
      </w:r>
      <w:bookmarkEnd w:id="11"/>
    </w:p>
    <w:p w14:paraId="1C51C973" w14:textId="46E08521" w:rsidR="00872B69" w:rsidRDefault="004F6D7C" w:rsidP="00872B69">
      <w:pPr>
        <w:pStyle w:val="Parapgraphedeliste"/>
        <w:rPr>
          <w:lang w:eastAsia="fr-CA"/>
        </w:rPr>
      </w:pPr>
      <w:r>
        <w:rPr>
          <w:lang w:eastAsia="fr-CA"/>
        </w:rPr>
        <w:t>Interface graphique pour contrôler l’aspect serveur en Qt</w:t>
      </w:r>
    </w:p>
    <w:p w14:paraId="79BB8253" w14:textId="619E4B7C" w:rsidR="00A04D28" w:rsidRDefault="00872B69" w:rsidP="004F6D7C">
      <w:pPr>
        <w:pStyle w:val="Parapgraphedeliste"/>
        <w:rPr>
          <w:lang w:eastAsia="fr-CA"/>
        </w:rPr>
      </w:pPr>
      <w:r>
        <w:rPr>
          <w:lang w:eastAsia="fr-CA"/>
        </w:rPr>
        <w:t>Utilisation de Ansible</w:t>
      </w:r>
      <w:r w:rsidR="004F6D7C">
        <w:rPr>
          <w:lang w:eastAsia="fr-CA"/>
        </w:rPr>
        <w:t xml:space="preserve"> pour gérer la production de masse de machines virtuelles</w:t>
      </w:r>
    </w:p>
    <w:p w14:paraId="5A9E478C" w14:textId="4B01D4EB" w:rsidR="00A04D28" w:rsidRDefault="00A04D28" w:rsidP="004B064B">
      <w:pPr>
        <w:pStyle w:val="Titre1"/>
      </w:pPr>
      <w:bookmarkStart w:id="12" w:name="_Toc73310422"/>
      <w:r>
        <w:t>Amélioration possible</w:t>
      </w:r>
      <w:bookmarkEnd w:id="12"/>
    </w:p>
    <w:p w14:paraId="489440A6" w14:textId="471DB7CD" w:rsidR="004F6D7C" w:rsidRDefault="004F6D7C" w:rsidP="00D41B01">
      <w:pPr>
        <w:pStyle w:val="Normal-CorpsTexte"/>
        <w:rPr>
          <w:lang w:eastAsia="fr-CA"/>
        </w:rPr>
      </w:pPr>
      <w:r>
        <w:rPr>
          <w:lang w:eastAsia="fr-CA"/>
        </w:rPr>
        <w:t>Avec plus de temps nous pourrions pousser beaucoup plus loin, les possibilités de ce projet sont presque infinies! Faire un outils de contrôle à distance et</w:t>
      </w:r>
      <w:proofErr w:type="gramStart"/>
      <w:r>
        <w:rPr>
          <w:lang w:eastAsia="fr-CA"/>
        </w:rPr>
        <w:t xml:space="preserve"> «monitoring</w:t>
      </w:r>
      <w:proofErr w:type="gramEnd"/>
      <w:r>
        <w:rPr>
          <w:lang w:eastAsia="fr-CA"/>
        </w:rPr>
        <w:t>» nous vient en tête</w:t>
      </w:r>
      <w:r w:rsidR="000C247F">
        <w:rPr>
          <w:lang w:eastAsia="fr-CA"/>
        </w:rPr>
        <w:t>.</w:t>
      </w:r>
    </w:p>
    <w:p w14:paraId="66111156" w14:textId="0322A0FC" w:rsidR="00D41B01" w:rsidRDefault="00D41B01" w:rsidP="00D41B01">
      <w:pPr>
        <w:pStyle w:val="Normal-CorpsTexte"/>
        <w:rPr>
          <w:lang w:eastAsia="fr-CA"/>
        </w:rPr>
      </w:pPr>
      <w:r>
        <w:rPr>
          <w:lang w:eastAsia="fr-CA"/>
        </w:rPr>
        <w:t>Ajouter une interface graphique. Ajouter au module programme un module qui permet d’extraire les données du presse-papier lorsqu’il change.</w:t>
      </w:r>
    </w:p>
    <w:p w14:paraId="4EBA5816" w14:textId="6E10ACC5" w:rsidR="00A04D28" w:rsidRPr="00A04D28" w:rsidRDefault="00A04D28" w:rsidP="004B064B">
      <w:pPr>
        <w:pStyle w:val="Titre1"/>
        <w:rPr>
          <w:lang w:eastAsia="fr-CA"/>
        </w:rPr>
      </w:pPr>
      <w:bookmarkStart w:id="13" w:name="_Toc73310423"/>
      <w:r>
        <w:rPr>
          <w:lang w:eastAsia="fr-CA"/>
        </w:rPr>
        <w:lastRenderedPageBreak/>
        <w:t>Auto-évaluation</w:t>
      </w:r>
      <w:bookmarkEnd w:id="13"/>
    </w:p>
    <w:p w14:paraId="3D1C9ACF" w14:textId="4EF4FE0F" w:rsidR="00B96C79" w:rsidRPr="00FD2443" w:rsidRDefault="00FD2443" w:rsidP="00FD2443">
      <w:pPr>
        <w:pStyle w:val="Normal-CorpsTexte"/>
      </w:pPr>
      <w:r>
        <w:t xml:space="preserve">Je crois que la planification de ce projet était bonne. </w:t>
      </w:r>
      <w:r w:rsidR="000C247F">
        <w:t>Je suis un peu déçu de la faille qui ne fonctionne pas, sinon, je pense que le potentiel est là, mais encore trop brut pour être apparent à l’œil externe. Donc que penser de tout ça? Je crois que j’ai fait un bon travail avec les connaissances que j’avais. Nous avons repoussé nos limites implémentant le</w:t>
      </w:r>
      <w:proofErr w:type="gramStart"/>
      <w:r w:rsidR="000C247F">
        <w:t xml:space="preserve"> «multithreading</w:t>
      </w:r>
      <w:proofErr w:type="gramEnd"/>
      <w:r w:rsidR="000C247F">
        <w:t xml:space="preserve">» et en construisant de toutes pièces un programme qui peut contrôler des ordinateurs à distance. </w:t>
      </w:r>
    </w:p>
    <w:sectPr w:rsidR="00B96C79" w:rsidRPr="00FD2443" w:rsidSect="00895ACC">
      <w:footerReference w:type="default" r:id="rId9"/>
      <w:pgSz w:w="12240" w:h="15840"/>
      <w:pgMar w:top="1440" w:right="1077" w:bottom="1134" w:left="1077"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95B95" w14:textId="77777777" w:rsidR="001B7090" w:rsidRDefault="001B7090" w:rsidP="00C12F18">
      <w:pPr>
        <w:spacing w:after="0" w:line="240" w:lineRule="auto"/>
      </w:pPr>
      <w:r>
        <w:separator/>
      </w:r>
    </w:p>
    <w:p w14:paraId="32EB3254" w14:textId="77777777" w:rsidR="001B7090" w:rsidRDefault="001B7090"/>
    <w:p w14:paraId="03F69A22" w14:textId="77777777" w:rsidR="001B7090" w:rsidRDefault="001B7090" w:rsidP="00FA7B0D"/>
    <w:p w14:paraId="2683C71F" w14:textId="77777777" w:rsidR="001B7090" w:rsidRDefault="001B7090" w:rsidP="00FA7B0D"/>
  </w:endnote>
  <w:endnote w:type="continuationSeparator" w:id="0">
    <w:p w14:paraId="05B166C6" w14:textId="77777777" w:rsidR="001B7090" w:rsidRDefault="001B7090" w:rsidP="00C12F18">
      <w:pPr>
        <w:spacing w:after="0" w:line="240" w:lineRule="auto"/>
      </w:pPr>
      <w:r>
        <w:continuationSeparator/>
      </w:r>
    </w:p>
    <w:p w14:paraId="01C069E3" w14:textId="77777777" w:rsidR="001B7090" w:rsidRDefault="001B7090"/>
    <w:p w14:paraId="4DAAE688" w14:textId="77777777" w:rsidR="001B7090" w:rsidRDefault="001B7090" w:rsidP="00FA7B0D"/>
    <w:p w14:paraId="305ACAAC" w14:textId="77777777" w:rsidR="001B7090" w:rsidRDefault="001B7090" w:rsidP="00FA7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969390478"/>
      <w:docPartObj>
        <w:docPartGallery w:val="Page Numbers (Bottom of Page)"/>
        <w:docPartUnique/>
      </w:docPartObj>
    </w:sdtPr>
    <w:sdtEndPr>
      <w:rPr>
        <w:b w:val="0"/>
        <w:color w:val="7F7F7F" w:themeColor="background1" w:themeShade="7F"/>
        <w:spacing w:val="60"/>
      </w:rPr>
    </w:sdtEndPr>
    <w:sdtContent>
      <w:p w14:paraId="50B971F6" w14:textId="228663A5" w:rsidR="00BD18E9" w:rsidRDefault="00155F03" w:rsidP="00BD18E9">
        <w:pPr>
          <w:jc w:val="right"/>
          <w:rPr>
            <w:b/>
            <w:bCs/>
          </w:rPr>
        </w:pPr>
        <w:r>
          <w:rPr>
            <w:rFonts w:ascii="Times New Roman" w:hAnsi="Times New Roman" w:cs="Times New Roman"/>
            <w:noProof/>
            <w:sz w:val="24"/>
            <w:szCs w:val="24"/>
            <w:lang w:eastAsia="fr-CA"/>
          </w:rPr>
          <w:drawing>
            <wp:anchor distT="0" distB="0" distL="114300" distR="114300" simplePos="0" relativeHeight="251658240" behindDoc="0" locked="0" layoutInCell="1" allowOverlap="1" wp14:anchorId="4BE270B1" wp14:editId="490A1353">
              <wp:simplePos x="0" y="0"/>
              <wp:positionH relativeFrom="margin">
                <wp:posOffset>5861050</wp:posOffset>
              </wp:positionH>
              <wp:positionV relativeFrom="paragraph">
                <wp:posOffset>278765</wp:posOffset>
              </wp:positionV>
              <wp:extent cx="705600" cy="63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5600" cy="637200"/>
                      </a:xfrm>
                      <a:prstGeom prst="rect">
                        <a:avLst/>
                      </a:prstGeom>
                    </pic:spPr>
                  </pic:pic>
                </a:graphicData>
              </a:graphic>
              <wp14:sizeRelH relativeFrom="margin">
                <wp14:pctWidth>0</wp14:pctWidth>
              </wp14:sizeRelH>
              <wp14:sizeRelV relativeFrom="margin">
                <wp14:pctHeight>0</wp14:pctHeight>
              </wp14:sizeRelV>
            </wp:anchor>
          </w:drawing>
        </w:r>
        <w:r w:rsidR="00BD18E9">
          <w:fldChar w:fldCharType="begin"/>
        </w:r>
        <w:r w:rsidR="00BD18E9">
          <w:instrText xml:space="preserve"> PAGE   \* MERGEFORMAT </w:instrText>
        </w:r>
        <w:r w:rsidR="00BD18E9">
          <w:fldChar w:fldCharType="separate"/>
        </w:r>
        <w:r w:rsidR="00D446DC" w:rsidRPr="00D446DC">
          <w:rPr>
            <w:bCs/>
            <w:noProof/>
          </w:rPr>
          <w:t>12</w:t>
        </w:r>
        <w:r w:rsidR="00BD18E9">
          <w:rPr>
            <w:b/>
            <w:bCs/>
            <w:noProof/>
          </w:rPr>
          <w:fldChar w:fldCharType="end"/>
        </w:r>
        <w:r w:rsidR="00BD18E9">
          <w:rPr>
            <w:b/>
            <w:bCs/>
          </w:rPr>
          <w:t xml:space="preserve"> | </w:t>
        </w:r>
        <w:r w:rsidR="000C247F">
          <w:rPr>
            <w:color w:val="7F7F7F" w:themeColor="background1" w:themeShade="7F"/>
            <w:spacing w:val="60"/>
          </w:rPr>
          <w:t>5</w:t>
        </w:r>
      </w:p>
    </w:sdtContent>
  </w:sdt>
  <w:p w14:paraId="7555DA9B" w14:textId="6B3A24C5" w:rsidR="0082640C" w:rsidRPr="00E569B6" w:rsidRDefault="00A07BA3" w:rsidP="00E569B6">
    <w:pPr>
      <w:pStyle w:val="footer-titre"/>
    </w:pPr>
    <w:r>
      <w:t xml:space="preserve">Ver informatique | Sprint </w:t>
    </w:r>
    <w:r w:rsidR="00C049E2">
      <w:t>3</w:t>
    </w:r>
    <w:r>
      <w:t xml:space="preserve"> </w:t>
    </w:r>
    <w:r w:rsidR="00C049E2">
      <w:t>–</w:t>
    </w:r>
    <w:r>
      <w:t xml:space="preserve"> </w:t>
    </w:r>
    <w:r w:rsidR="00C049E2">
      <w:t>Rapport de projet</w:t>
    </w:r>
  </w:p>
  <w:p w14:paraId="79B07041" w14:textId="029D0E64" w:rsidR="0082640C" w:rsidRPr="00E569B6" w:rsidRDefault="00A07BA3" w:rsidP="00E569B6">
    <w:pPr>
      <w:pStyle w:val="FooterInfo"/>
    </w:pPr>
    <w:r>
      <w:t>Projet Synthèse</w:t>
    </w:r>
    <w:r w:rsidR="0082640C" w:rsidRPr="00E569B6">
      <w:t xml:space="preserve"> | </w:t>
    </w:r>
    <w:r w:rsidRPr="00A07BA3">
      <w:t>420-B65-VM gr. 00001</w:t>
    </w:r>
  </w:p>
  <w:p w14:paraId="00CF68E0" w14:textId="77777777" w:rsidR="00FE3207" w:rsidRPr="004A66A3" w:rsidRDefault="00DC2EBD" w:rsidP="00E569B6">
    <w:pPr>
      <w:pStyle w:val="FooterInfo"/>
      <w:rPr>
        <w:rFonts w:ascii="Times New Roman" w:hAnsi="Times New Roman" w:cs="Times New Roman"/>
        <w:sz w:val="24"/>
        <w:szCs w:val="24"/>
      </w:rPr>
    </w:pPr>
    <w:r w:rsidRPr="00E569B6">
      <w:t>Cégep du Vieux Montréal | 255 rue Ontario</w:t>
    </w:r>
    <w:r w:rsidR="0082640C" w:rsidRPr="00E569B6">
      <w:t xml:space="preserve"> est | Montréal | H2X-1X6 | 514-982-</w:t>
    </w:r>
    <w:r w:rsidRPr="00E569B6">
      <w:t>3437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25B49" w14:textId="77777777" w:rsidR="001B7090" w:rsidRDefault="001B7090" w:rsidP="00C12F18">
      <w:pPr>
        <w:spacing w:after="0" w:line="240" w:lineRule="auto"/>
      </w:pPr>
      <w:r>
        <w:separator/>
      </w:r>
    </w:p>
    <w:p w14:paraId="4F44B1CC" w14:textId="77777777" w:rsidR="001B7090" w:rsidRDefault="001B7090"/>
    <w:p w14:paraId="1965B461" w14:textId="77777777" w:rsidR="001B7090" w:rsidRDefault="001B7090" w:rsidP="00FA7B0D"/>
    <w:p w14:paraId="6DC5BBD6" w14:textId="77777777" w:rsidR="001B7090" w:rsidRDefault="001B7090" w:rsidP="00FA7B0D"/>
  </w:footnote>
  <w:footnote w:type="continuationSeparator" w:id="0">
    <w:p w14:paraId="58C193FA" w14:textId="77777777" w:rsidR="001B7090" w:rsidRDefault="001B7090" w:rsidP="00C12F18">
      <w:pPr>
        <w:spacing w:after="0" w:line="240" w:lineRule="auto"/>
      </w:pPr>
      <w:r>
        <w:continuationSeparator/>
      </w:r>
    </w:p>
    <w:p w14:paraId="1556C094" w14:textId="77777777" w:rsidR="001B7090" w:rsidRDefault="001B7090"/>
    <w:p w14:paraId="3C26B0AD" w14:textId="77777777" w:rsidR="001B7090" w:rsidRDefault="001B7090" w:rsidP="00FA7B0D"/>
    <w:p w14:paraId="3354BE8E" w14:textId="77777777" w:rsidR="001B7090" w:rsidRDefault="001B7090" w:rsidP="00FA7B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E15E5"/>
    <w:multiLevelType w:val="hybridMultilevel"/>
    <w:tmpl w:val="398E5B52"/>
    <w:lvl w:ilvl="0" w:tplc="C8781FF6">
      <w:start w:val="1"/>
      <w:numFmt w:val="bullet"/>
      <w:pStyle w:val="Parapgraphedeliste"/>
      <w:lvlText w:val=""/>
      <w:lvlJc w:val="left"/>
      <w:pPr>
        <w:ind w:left="1854" w:hanging="360"/>
      </w:pPr>
      <w:rPr>
        <w:rFonts w:ascii="Symbol" w:hAnsi="Symbol" w:hint="default"/>
        <w:color w:val="595959" w:themeColor="text1" w:themeTint="A6"/>
      </w:rPr>
    </w:lvl>
    <w:lvl w:ilvl="1" w:tplc="0C0C0003">
      <w:start w:val="1"/>
      <w:numFmt w:val="bullet"/>
      <w:lvlText w:val="o"/>
      <w:lvlJc w:val="left"/>
      <w:pPr>
        <w:ind w:left="2574" w:hanging="360"/>
      </w:pPr>
      <w:rPr>
        <w:rFonts w:ascii="Courier New" w:hAnsi="Courier New" w:cs="Courier New" w:hint="default"/>
      </w:rPr>
    </w:lvl>
    <w:lvl w:ilvl="2" w:tplc="0C0C0005">
      <w:start w:val="1"/>
      <w:numFmt w:val="bullet"/>
      <w:lvlText w:val=""/>
      <w:lvlJc w:val="left"/>
      <w:pPr>
        <w:ind w:left="3294" w:hanging="360"/>
      </w:pPr>
      <w:rPr>
        <w:rFonts w:ascii="Wingdings" w:hAnsi="Wingdings" w:hint="default"/>
      </w:rPr>
    </w:lvl>
    <w:lvl w:ilvl="3" w:tplc="0C0C0001">
      <w:start w:val="1"/>
      <w:numFmt w:val="bullet"/>
      <w:lvlText w:val=""/>
      <w:lvlJc w:val="left"/>
      <w:pPr>
        <w:ind w:left="4014" w:hanging="360"/>
      </w:pPr>
      <w:rPr>
        <w:rFonts w:ascii="Symbol" w:hAnsi="Symbol" w:hint="default"/>
      </w:rPr>
    </w:lvl>
    <w:lvl w:ilvl="4" w:tplc="0C0C0003">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3D"/>
    <w:rsid w:val="00000FAE"/>
    <w:rsid w:val="00033C66"/>
    <w:rsid w:val="00044E7D"/>
    <w:rsid w:val="00052D0A"/>
    <w:rsid w:val="00056263"/>
    <w:rsid w:val="000645CD"/>
    <w:rsid w:val="000A41E2"/>
    <w:rsid w:val="000B1BBE"/>
    <w:rsid w:val="000C247F"/>
    <w:rsid w:val="000E4B89"/>
    <w:rsid w:val="000F4D36"/>
    <w:rsid w:val="000F6005"/>
    <w:rsid w:val="000F6E8E"/>
    <w:rsid w:val="00117044"/>
    <w:rsid w:val="001231F3"/>
    <w:rsid w:val="0012797A"/>
    <w:rsid w:val="001433CF"/>
    <w:rsid w:val="001460C3"/>
    <w:rsid w:val="00147B30"/>
    <w:rsid w:val="00155F03"/>
    <w:rsid w:val="00174FBA"/>
    <w:rsid w:val="001B7090"/>
    <w:rsid w:val="001F4349"/>
    <w:rsid w:val="00202B8F"/>
    <w:rsid w:val="00202F96"/>
    <w:rsid w:val="00207776"/>
    <w:rsid w:val="00282A97"/>
    <w:rsid w:val="0028620B"/>
    <w:rsid w:val="002A1620"/>
    <w:rsid w:val="002A4F1A"/>
    <w:rsid w:val="002E1C4D"/>
    <w:rsid w:val="002E4978"/>
    <w:rsid w:val="00311061"/>
    <w:rsid w:val="00316942"/>
    <w:rsid w:val="00352D43"/>
    <w:rsid w:val="00363F11"/>
    <w:rsid w:val="003B4932"/>
    <w:rsid w:val="003C30F1"/>
    <w:rsid w:val="003E1A7D"/>
    <w:rsid w:val="003F733F"/>
    <w:rsid w:val="003F7577"/>
    <w:rsid w:val="00451AAD"/>
    <w:rsid w:val="004528A6"/>
    <w:rsid w:val="00492205"/>
    <w:rsid w:val="004941D8"/>
    <w:rsid w:val="004A66A3"/>
    <w:rsid w:val="004B064B"/>
    <w:rsid w:val="004D045C"/>
    <w:rsid w:val="004E3967"/>
    <w:rsid w:val="004F6D7C"/>
    <w:rsid w:val="005056D6"/>
    <w:rsid w:val="00505BA2"/>
    <w:rsid w:val="00510EE4"/>
    <w:rsid w:val="005206CB"/>
    <w:rsid w:val="0054444D"/>
    <w:rsid w:val="00550846"/>
    <w:rsid w:val="00574EA0"/>
    <w:rsid w:val="0058257B"/>
    <w:rsid w:val="005861B2"/>
    <w:rsid w:val="005B3B1C"/>
    <w:rsid w:val="005B4642"/>
    <w:rsid w:val="006549F6"/>
    <w:rsid w:val="00663743"/>
    <w:rsid w:val="00666D28"/>
    <w:rsid w:val="00667A01"/>
    <w:rsid w:val="006D45B6"/>
    <w:rsid w:val="00701DF8"/>
    <w:rsid w:val="00714C53"/>
    <w:rsid w:val="00735F0B"/>
    <w:rsid w:val="00755FFA"/>
    <w:rsid w:val="00763789"/>
    <w:rsid w:val="00764E73"/>
    <w:rsid w:val="00772CA3"/>
    <w:rsid w:val="007A5094"/>
    <w:rsid w:val="007C7D7F"/>
    <w:rsid w:val="007D0AA4"/>
    <w:rsid w:val="007E460B"/>
    <w:rsid w:val="007F7EB2"/>
    <w:rsid w:val="0082640C"/>
    <w:rsid w:val="00872B69"/>
    <w:rsid w:val="008865FB"/>
    <w:rsid w:val="00892FDA"/>
    <w:rsid w:val="00895ACC"/>
    <w:rsid w:val="008A05C0"/>
    <w:rsid w:val="008F733B"/>
    <w:rsid w:val="00937B33"/>
    <w:rsid w:val="00956E76"/>
    <w:rsid w:val="0096333C"/>
    <w:rsid w:val="009A0A1C"/>
    <w:rsid w:val="009B53FA"/>
    <w:rsid w:val="00A04D28"/>
    <w:rsid w:val="00A07BA3"/>
    <w:rsid w:val="00A324E6"/>
    <w:rsid w:val="00A870D9"/>
    <w:rsid w:val="00AB551A"/>
    <w:rsid w:val="00AC6280"/>
    <w:rsid w:val="00AE5770"/>
    <w:rsid w:val="00B1409B"/>
    <w:rsid w:val="00B16149"/>
    <w:rsid w:val="00B6657E"/>
    <w:rsid w:val="00B96C79"/>
    <w:rsid w:val="00BC282A"/>
    <w:rsid w:val="00BD18E9"/>
    <w:rsid w:val="00BD2D29"/>
    <w:rsid w:val="00BD64B7"/>
    <w:rsid w:val="00BD6FF6"/>
    <w:rsid w:val="00C01B95"/>
    <w:rsid w:val="00C049E2"/>
    <w:rsid w:val="00C12F18"/>
    <w:rsid w:val="00C13F2A"/>
    <w:rsid w:val="00C20B12"/>
    <w:rsid w:val="00C21C3B"/>
    <w:rsid w:val="00C241DF"/>
    <w:rsid w:val="00C501F5"/>
    <w:rsid w:val="00C50979"/>
    <w:rsid w:val="00C9310D"/>
    <w:rsid w:val="00CB3F5E"/>
    <w:rsid w:val="00CF58CE"/>
    <w:rsid w:val="00D01B57"/>
    <w:rsid w:val="00D020B0"/>
    <w:rsid w:val="00D41B01"/>
    <w:rsid w:val="00D43965"/>
    <w:rsid w:val="00D446DC"/>
    <w:rsid w:val="00D54225"/>
    <w:rsid w:val="00D61D93"/>
    <w:rsid w:val="00D6763D"/>
    <w:rsid w:val="00D7105D"/>
    <w:rsid w:val="00DC2EBD"/>
    <w:rsid w:val="00DF62E7"/>
    <w:rsid w:val="00E50B52"/>
    <w:rsid w:val="00E569B6"/>
    <w:rsid w:val="00EA1C54"/>
    <w:rsid w:val="00EA28E0"/>
    <w:rsid w:val="00EC3959"/>
    <w:rsid w:val="00EC6611"/>
    <w:rsid w:val="00EE3709"/>
    <w:rsid w:val="00F3473B"/>
    <w:rsid w:val="00F91BE6"/>
    <w:rsid w:val="00FA7B0D"/>
    <w:rsid w:val="00FD2443"/>
    <w:rsid w:val="00FE3207"/>
    <w:rsid w:val="00FF3F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0F18F"/>
  <w15:chartTrackingRefBased/>
  <w15:docId w15:val="{8D0AB084-14D1-460C-AFB9-48B4B8E3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CorpsTexte"/>
    <w:qFormat/>
    <w:rsid w:val="006D45B6"/>
    <w:pPr>
      <w:ind w:left="1134"/>
    </w:pPr>
  </w:style>
  <w:style w:type="paragraph" w:styleId="Heading1">
    <w:name w:val="heading 1"/>
    <w:basedOn w:val="Normal"/>
    <w:next w:val="Normal"/>
    <w:link w:val="Heading1Char"/>
    <w:uiPriority w:val="9"/>
    <w:semiHidden/>
    <w:rsid w:val="00763789"/>
    <w:pPr>
      <w:keepNext/>
      <w:keepLines/>
      <w:spacing w:before="240" w:after="0"/>
      <w:ind w:left="0" w:right="680"/>
      <w:jc w:val="right"/>
      <w:outlineLvl w:val="0"/>
    </w:pPr>
    <w:rPr>
      <w:rFonts w:eastAsiaTheme="majorEastAsia" w:cstheme="majorBidi"/>
      <w:color w:val="70AD47" w:themeColor="accent6"/>
      <w:sz w:val="32"/>
      <w:szCs w:val="32"/>
    </w:rPr>
  </w:style>
  <w:style w:type="paragraph" w:styleId="Heading2">
    <w:name w:val="heading 2"/>
    <w:next w:val="Normal"/>
    <w:link w:val="Heading2Char"/>
    <w:uiPriority w:val="9"/>
    <w:semiHidden/>
    <w:qFormat/>
    <w:rsid w:val="000E4B89"/>
    <w:pPr>
      <w:keepNext/>
      <w:keepLines/>
      <w:spacing w:before="1600" w:after="0" w:line="240" w:lineRule="auto"/>
      <w:ind w:left="1416"/>
      <w:contextualSpacing/>
      <w:outlineLvl w:val="1"/>
    </w:pPr>
    <w:rPr>
      <w:rFonts w:asciiTheme="majorHAnsi" w:eastAsiaTheme="majorEastAsia" w:hAnsiTheme="majorHAnsi" w:cstheme="majorBidi"/>
      <w:b/>
      <w:noProof/>
      <w:color w:val="000000" w:themeColor="text1"/>
      <w:spacing w:val="20"/>
      <w:kern w:val="28"/>
      <w:sz w:val="80"/>
      <w:szCs w:val="26"/>
      <w:lang w:eastAsia="fr-CA"/>
    </w:rPr>
  </w:style>
  <w:style w:type="paragraph" w:styleId="Heading3">
    <w:name w:val="heading 3"/>
    <w:basedOn w:val="Normal"/>
    <w:next w:val="Normal"/>
    <w:link w:val="Heading3Char"/>
    <w:uiPriority w:val="9"/>
    <w:semiHidden/>
    <w:qFormat/>
    <w:rsid w:val="00EC6611"/>
    <w:pPr>
      <w:keepNext/>
      <w:keepLines/>
      <w:spacing w:before="1320" w:after="0"/>
      <w:ind w:left="851"/>
      <w:outlineLvl w:val="2"/>
    </w:pPr>
    <w:rPr>
      <w:rFonts w:eastAsiaTheme="majorEastAsia" w:cstheme="majorBidi"/>
      <w:b/>
      <w:color w:val="000000" w:themeColor="text1"/>
      <w:sz w:val="40"/>
      <w:szCs w:val="24"/>
    </w:rPr>
  </w:style>
  <w:style w:type="paragraph" w:styleId="Heading4">
    <w:name w:val="heading 4"/>
    <w:aliases w:val="Sous-Présentation - page titre"/>
    <w:basedOn w:val="Normal"/>
    <w:next w:val="Normal"/>
    <w:link w:val="Heading4Char"/>
    <w:uiPriority w:val="9"/>
    <w:semiHidden/>
    <w:rsid w:val="00735F0B"/>
    <w:pPr>
      <w:keepNext/>
      <w:keepLines/>
      <w:spacing w:before="40" w:after="0"/>
      <w:ind w:left="851"/>
      <w:outlineLvl w:val="3"/>
    </w:pPr>
    <w:rPr>
      <w:rFonts w:eastAsiaTheme="majorEastAsia" w:cstheme="majorBidi"/>
      <w:iCs/>
      <w:color w:val="595959" w:themeColor="text1" w:themeTint="A6"/>
      <w:sz w:val="30"/>
    </w:rPr>
  </w:style>
  <w:style w:type="paragraph" w:styleId="Heading5">
    <w:name w:val="heading 5"/>
    <w:basedOn w:val="Normal"/>
    <w:next w:val="Normal"/>
    <w:link w:val="Heading5Char"/>
    <w:uiPriority w:val="9"/>
    <w:semiHidden/>
    <w:qFormat/>
    <w:rsid w:val="00735F0B"/>
    <w:pPr>
      <w:keepNext/>
      <w:keepLines/>
      <w:spacing w:before="40" w:after="0"/>
      <w:ind w:left="851"/>
      <w:outlineLvl w:val="4"/>
    </w:pPr>
    <w:rPr>
      <w:rFonts w:eastAsiaTheme="majorEastAsia" w:cstheme="majorBidi"/>
      <w:color w:val="595959" w:themeColor="text1" w:themeTint="A6"/>
      <w:spacing w:val="20"/>
      <w:sz w:val="30"/>
    </w:rPr>
  </w:style>
  <w:style w:type="paragraph" w:styleId="Heading6">
    <w:name w:val="heading 6"/>
    <w:aliases w:val="s"/>
    <w:basedOn w:val="Normal"/>
    <w:next w:val="Normal"/>
    <w:link w:val="Heading6Char"/>
    <w:uiPriority w:val="9"/>
    <w:semiHidden/>
    <w:qFormat/>
    <w:rsid w:val="00755FFA"/>
    <w:pPr>
      <w:keepNext/>
      <w:keepLines/>
      <w:spacing w:before="1200" w:after="360"/>
      <w:ind w:left="0"/>
      <w:jc w:val="center"/>
      <w:outlineLvl w:val="5"/>
    </w:pPr>
    <w:rPr>
      <w:rFonts w:ascii="Chiller" w:eastAsiaTheme="majorEastAsia" w:hAnsi="Chiller" w:cstheme="majorBidi"/>
      <w:b/>
      <w:color w:val="70AD47" w:themeColor="accent6"/>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F58CE"/>
    <w:rPr>
      <w:rFonts w:eastAsiaTheme="majorEastAsia" w:cstheme="majorBidi"/>
      <w:color w:val="70AD47" w:themeColor="accent6"/>
      <w:sz w:val="32"/>
      <w:szCs w:val="32"/>
    </w:rPr>
  </w:style>
  <w:style w:type="character" w:customStyle="1" w:styleId="Heading2Char">
    <w:name w:val="Heading 2 Char"/>
    <w:basedOn w:val="DefaultParagraphFont"/>
    <w:link w:val="Heading2"/>
    <w:uiPriority w:val="9"/>
    <w:semiHidden/>
    <w:rsid w:val="00CF58CE"/>
    <w:rPr>
      <w:rFonts w:asciiTheme="majorHAnsi" w:eastAsiaTheme="majorEastAsia" w:hAnsiTheme="majorHAnsi" w:cstheme="majorBidi"/>
      <w:b/>
      <w:noProof/>
      <w:color w:val="000000" w:themeColor="text1"/>
      <w:spacing w:val="20"/>
      <w:kern w:val="28"/>
      <w:sz w:val="80"/>
      <w:szCs w:val="26"/>
      <w:lang w:eastAsia="fr-CA"/>
    </w:rPr>
  </w:style>
  <w:style w:type="character" w:customStyle="1" w:styleId="Heading3Char">
    <w:name w:val="Heading 3 Char"/>
    <w:basedOn w:val="DefaultParagraphFont"/>
    <w:link w:val="Heading3"/>
    <w:uiPriority w:val="9"/>
    <w:semiHidden/>
    <w:rsid w:val="00CF58CE"/>
    <w:rPr>
      <w:rFonts w:eastAsiaTheme="majorEastAsia" w:cstheme="majorBidi"/>
      <w:b/>
      <w:color w:val="000000" w:themeColor="text1"/>
      <w:sz w:val="40"/>
      <w:szCs w:val="24"/>
    </w:rPr>
  </w:style>
  <w:style w:type="character" w:customStyle="1" w:styleId="Heading4Char">
    <w:name w:val="Heading 4 Char"/>
    <w:aliases w:val="Sous-Présentation - page titre Char"/>
    <w:basedOn w:val="DefaultParagraphFont"/>
    <w:link w:val="Heading4"/>
    <w:uiPriority w:val="9"/>
    <w:semiHidden/>
    <w:rsid w:val="00CF58CE"/>
    <w:rPr>
      <w:rFonts w:eastAsiaTheme="majorEastAsia" w:cstheme="majorBidi"/>
      <w:iCs/>
      <w:color w:val="595959" w:themeColor="text1" w:themeTint="A6"/>
      <w:sz w:val="30"/>
    </w:rPr>
  </w:style>
  <w:style w:type="paragraph" w:customStyle="1" w:styleId="Normal-CorpsTexte">
    <w:name w:val="Normal - Corps Texte"/>
    <w:basedOn w:val="Normal"/>
    <w:qFormat/>
    <w:rsid w:val="0054444D"/>
    <w:pPr>
      <w:suppressAutoHyphens/>
      <w:spacing w:before="240" w:after="480"/>
      <w:ind w:left="567"/>
      <w:jc w:val="both"/>
    </w:pPr>
    <w:rPr>
      <w:color w:val="000000" w:themeColor="text1"/>
      <w:sz w:val="24"/>
      <w14:ligatures w14:val="standard"/>
    </w:rPr>
  </w:style>
  <w:style w:type="paragraph" w:customStyle="1" w:styleId="Citation-Auteur">
    <w:name w:val="Citation - Auteur"/>
    <w:basedOn w:val="Normal"/>
    <w:qFormat/>
    <w:rsid w:val="003F733F"/>
    <w:pPr>
      <w:pBdr>
        <w:top w:val="thinThickLargeGap" w:sz="24" w:space="1" w:color="70AD47" w:themeColor="accent6"/>
      </w:pBdr>
      <w:ind w:left="0"/>
      <w:jc w:val="right"/>
    </w:pPr>
    <w:rPr>
      <w:color w:val="000000" w:themeColor="text1"/>
    </w:rPr>
  </w:style>
  <w:style w:type="character" w:customStyle="1" w:styleId="Heading5Char">
    <w:name w:val="Heading 5 Char"/>
    <w:basedOn w:val="DefaultParagraphFont"/>
    <w:link w:val="Heading5"/>
    <w:uiPriority w:val="9"/>
    <w:semiHidden/>
    <w:rsid w:val="00CF58CE"/>
    <w:rPr>
      <w:rFonts w:eastAsiaTheme="majorEastAsia" w:cstheme="majorBidi"/>
      <w:color w:val="595959" w:themeColor="text1" w:themeTint="A6"/>
      <w:spacing w:val="20"/>
      <w:sz w:val="30"/>
    </w:rPr>
  </w:style>
  <w:style w:type="character" w:customStyle="1" w:styleId="Heading6Char">
    <w:name w:val="Heading 6 Char"/>
    <w:aliases w:val="s Char"/>
    <w:basedOn w:val="DefaultParagraphFont"/>
    <w:link w:val="Heading6"/>
    <w:uiPriority w:val="9"/>
    <w:semiHidden/>
    <w:rsid w:val="00CF58CE"/>
    <w:rPr>
      <w:rFonts w:ascii="Chiller" w:eastAsiaTheme="majorEastAsia" w:hAnsi="Chiller" w:cstheme="majorBidi"/>
      <w:b/>
      <w:color w:val="70AD47" w:themeColor="accent6"/>
      <w:sz w:val="60"/>
    </w:rPr>
  </w:style>
  <w:style w:type="paragraph" w:customStyle="1" w:styleId="Titre1">
    <w:name w:val="Titre 1"/>
    <w:basedOn w:val="Normal"/>
    <w:next w:val="Normal"/>
    <w:autoRedefine/>
    <w:qFormat/>
    <w:rsid w:val="004B064B"/>
    <w:pPr>
      <w:keepNext/>
      <w:keepLines/>
      <w:pBdr>
        <w:left w:val="single" w:sz="6" w:space="4" w:color="70AD47" w:themeColor="accent6"/>
        <w:bottom w:val="single" w:sz="6" w:space="1" w:color="70AD47" w:themeColor="accent6"/>
      </w:pBdr>
      <w:shd w:val="clear" w:color="auto" w:fill="FFFFFF" w:themeFill="background1"/>
      <w:spacing w:after="0"/>
      <w:ind w:left="567" w:right="21"/>
      <w:contextualSpacing/>
      <w:outlineLvl w:val="0"/>
    </w:pPr>
    <w:rPr>
      <w:rFonts w:eastAsiaTheme="majorEastAsia" w:cstheme="majorBidi"/>
      <w:b/>
      <w:color w:val="000000" w:themeColor="text1"/>
      <w:spacing w:val="20"/>
      <w:kern w:val="28"/>
      <w:sz w:val="40"/>
      <w:szCs w:val="56"/>
    </w:rPr>
  </w:style>
  <w:style w:type="paragraph" w:customStyle="1" w:styleId="Sous-Titre">
    <w:name w:val="Sous-Titre"/>
    <w:basedOn w:val="Heading2"/>
    <w:next w:val="Closing"/>
    <w:autoRedefine/>
    <w:qFormat/>
    <w:rsid w:val="00667A01"/>
    <w:pPr>
      <w:pBdr>
        <w:top w:val="single" w:sz="2" w:space="5" w:color="70AD47" w:themeColor="accent6"/>
        <w:left w:val="single" w:sz="2" w:space="16" w:color="70AD47" w:themeColor="accent6"/>
      </w:pBdr>
      <w:spacing w:before="0"/>
      <w:ind w:left="0"/>
    </w:pPr>
    <w:rPr>
      <w:color w:val="595959" w:themeColor="text1" w:themeTint="A6"/>
      <w:sz w:val="30"/>
    </w:rPr>
  </w:style>
  <w:style w:type="paragraph" w:customStyle="1" w:styleId="Citation">
    <w:name w:val="Citation"/>
    <w:basedOn w:val="Normal"/>
    <w:next w:val="Normal"/>
    <w:link w:val="CitationChar"/>
    <w:qFormat/>
    <w:rsid w:val="00C13F2A"/>
    <w:pPr>
      <w:spacing w:before="240" w:after="240" w:line="240" w:lineRule="auto"/>
      <w:ind w:left="851" w:right="851"/>
      <w:mirrorIndents/>
      <w:jc w:val="both"/>
    </w:pPr>
    <w:rPr>
      <w:rFonts w:asciiTheme="majorHAnsi" w:hAnsiTheme="majorHAnsi"/>
      <w:i/>
      <w:color w:val="595959" w:themeColor="text1" w:themeTint="A6"/>
      <w:sz w:val="24"/>
    </w:rPr>
  </w:style>
  <w:style w:type="paragraph" w:customStyle="1" w:styleId="PageTitre-lmentTitre">
    <w:name w:val="Page Titre - Élément | Titre"/>
    <w:basedOn w:val="Normal"/>
    <w:next w:val="Pagetitre-lmentContenu"/>
    <w:link w:val="PageTitre-lmentTitreChar"/>
    <w:qFormat/>
    <w:rsid w:val="000E4B89"/>
    <w:pPr>
      <w:keepNext/>
      <w:spacing w:before="1600" w:after="0" w:line="240" w:lineRule="auto"/>
      <w:ind w:left="1276"/>
      <w:contextualSpacing/>
    </w:pPr>
    <w:rPr>
      <w:rFonts w:asciiTheme="majorHAnsi" w:eastAsiaTheme="majorEastAsia" w:hAnsiTheme="majorHAnsi" w:cstheme="majorBidi"/>
      <w:b/>
      <w:noProof/>
      <w:color w:val="000000" w:themeColor="text1"/>
      <w:spacing w:val="20"/>
      <w:kern w:val="28"/>
      <w:sz w:val="80"/>
      <w:szCs w:val="26"/>
      <w:lang w:eastAsia="fr-CA"/>
    </w:rPr>
  </w:style>
  <w:style w:type="character" w:customStyle="1" w:styleId="PageTitre-lmentTitreChar">
    <w:name w:val="Page Titre - Élément | Titre Char"/>
    <w:basedOn w:val="DefaultParagraphFont"/>
    <w:link w:val="PageTitre-lmentTitre"/>
    <w:rsid w:val="003F733F"/>
    <w:rPr>
      <w:rFonts w:asciiTheme="majorHAnsi" w:eastAsiaTheme="majorEastAsia" w:hAnsiTheme="majorHAnsi" w:cstheme="majorBidi"/>
      <w:b/>
      <w:noProof/>
      <w:color w:val="000000" w:themeColor="text1"/>
      <w:spacing w:val="20"/>
      <w:kern w:val="28"/>
      <w:sz w:val="80"/>
      <w:szCs w:val="26"/>
      <w:lang w:eastAsia="fr-CA"/>
    </w:rPr>
  </w:style>
  <w:style w:type="paragraph" w:customStyle="1" w:styleId="Pagetitre-lmentContenu">
    <w:name w:val="Page titre - Élément  | Contenu"/>
    <w:basedOn w:val="Normal"/>
    <w:qFormat/>
    <w:rsid w:val="002A4F1A"/>
    <w:pPr>
      <w:keepNext/>
      <w:keepLines/>
      <w:spacing w:before="240" w:after="0"/>
      <w:ind w:left="0" w:right="680"/>
      <w:jc w:val="right"/>
    </w:pPr>
    <w:rPr>
      <w:color w:val="70AD47" w:themeColor="accent6"/>
      <w:sz w:val="32"/>
    </w:rPr>
  </w:style>
  <w:style w:type="paragraph" w:customStyle="1" w:styleId="Pagetitre-Institution">
    <w:name w:val="Page titre - Institution"/>
    <w:basedOn w:val="Normal"/>
    <w:next w:val="Normal"/>
    <w:link w:val="Pagetitre-InstitutionChar"/>
    <w:qFormat/>
    <w:rsid w:val="007D0AA4"/>
    <w:pPr>
      <w:keepNext/>
      <w:keepLines/>
      <w:spacing w:before="40" w:after="0"/>
      <w:ind w:left="851"/>
      <w:outlineLvl w:val="4"/>
    </w:pPr>
    <w:rPr>
      <w:rFonts w:eastAsiaTheme="majorEastAsia" w:cstheme="majorBidi"/>
      <w:color w:val="70AD47" w:themeColor="accent6"/>
      <w:spacing w:val="20"/>
      <w:sz w:val="30"/>
    </w:rPr>
  </w:style>
  <w:style w:type="paragraph" w:customStyle="1" w:styleId="Pagetitre-Date">
    <w:name w:val="Page titre - Date"/>
    <w:basedOn w:val="Normal"/>
    <w:next w:val="Normal"/>
    <w:qFormat/>
    <w:rsid w:val="006549F6"/>
    <w:pPr>
      <w:ind w:left="850"/>
    </w:pPr>
    <w:rPr>
      <w:color w:val="000000" w:themeColor="text1"/>
      <w:sz w:val="30"/>
      <w:szCs w:val="30"/>
    </w:rPr>
  </w:style>
  <w:style w:type="paragraph" w:styleId="Header">
    <w:name w:val="header"/>
    <w:basedOn w:val="Normal"/>
    <w:link w:val="HeaderChar"/>
    <w:uiPriority w:val="99"/>
    <w:unhideWhenUsed/>
    <w:rsid w:val="00C12F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2F18"/>
  </w:style>
  <w:style w:type="paragraph" w:styleId="Footer">
    <w:name w:val="footer"/>
    <w:basedOn w:val="Normal"/>
    <w:link w:val="FooterChar"/>
    <w:uiPriority w:val="99"/>
    <w:unhideWhenUsed/>
    <w:rsid w:val="0082640C"/>
    <w:pPr>
      <w:widowControl w:val="0"/>
      <w:spacing w:before="240" w:after="0"/>
    </w:pPr>
  </w:style>
  <w:style w:type="character" w:customStyle="1" w:styleId="FooterChar">
    <w:name w:val="Footer Char"/>
    <w:basedOn w:val="DefaultParagraphFont"/>
    <w:link w:val="Footer"/>
    <w:uiPriority w:val="99"/>
    <w:rsid w:val="00CB3F5E"/>
  </w:style>
  <w:style w:type="paragraph" w:customStyle="1" w:styleId="Pagetitre-LOGO">
    <w:name w:val="Page titre - LOGO"/>
    <w:basedOn w:val="Heading6"/>
    <w:rsid w:val="00D01B57"/>
    <w:pPr>
      <w:spacing w:before="720"/>
    </w:pPr>
    <w:rPr>
      <w:w w:val="200"/>
    </w:rPr>
  </w:style>
  <w:style w:type="paragraph" w:customStyle="1" w:styleId="Code">
    <w:name w:val="Code"/>
    <w:basedOn w:val="Normal"/>
    <w:qFormat/>
    <w:rsid w:val="002E1C4D"/>
    <w:pPr>
      <w:keepNext/>
      <w:keepLines/>
      <w:pBdr>
        <w:top w:val="single" w:sz="8" w:space="1" w:color="70AD47" w:themeColor="accent6" w:shadow="1"/>
        <w:left w:val="single" w:sz="8" w:space="4" w:color="70AD47" w:themeColor="accent6" w:shadow="1"/>
        <w:bottom w:val="single" w:sz="8" w:space="1" w:color="70AD47" w:themeColor="accent6" w:shadow="1"/>
        <w:right w:val="single" w:sz="8" w:space="4" w:color="70AD47" w:themeColor="accent6" w:shadow="1"/>
      </w:pBdr>
      <w:shd w:val="clear" w:color="auto" w:fill="F2F2F2" w:themeFill="background1" w:themeFillShade="F2"/>
      <w:spacing w:before="240" w:after="720"/>
      <w:ind w:right="1134"/>
      <w:contextualSpacing/>
      <w:mirrorIndents/>
    </w:pPr>
    <w:rPr>
      <w:rFonts w:ascii="Courier New" w:hAnsi="Courier New"/>
      <w:lang w:val="en-CA"/>
    </w:rPr>
  </w:style>
  <w:style w:type="paragraph" w:customStyle="1" w:styleId="Parapgraphedeliste">
    <w:name w:val="Parapgraphe de liste"/>
    <w:basedOn w:val="Normal-CorpsTexte"/>
    <w:qFormat/>
    <w:rsid w:val="00663743"/>
    <w:pPr>
      <w:numPr>
        <w:numId w:val="1"/>
      </w:numPr>
      <w:spacing w:after="240" w:line="240" w:lineRule="auto"/>
      <w:ind w:left="1848" w:hanging="357"/>
    </w:pPr>
  </w:style>
  <w:style w:type="paragraph" w:customStyle="1" w:styleId="Image-Lgende">
    <w:name w:val="Image - Légende"/>
    <w:basedOn w:val="Normal-CorpsTexte"/>
    <w:qFormat/>
    <w:rsid w:val="0096333C"/>
    <w:pPr>
      <w:keepLines/>
      <w:pBdr>
        <w:top w:val="single" w:sz="8" w:space="1" w:color="70AD47" w:themeColor="accent6"/>
        <w:right w:val="single" w:sz="8" w:space="4" w:color="70AD47" w:themeColor="accent6"/>
      </w:pBdr>
      <w:suppressAutoHyphens w:val="0"/>
      <w:spacing w:before="0" w:after="600"/>
      <w:ind w:right="851"/>
      <w:jc w:val="left"/>
    </w:pPr>
    <w:rPr>
      <w:rFonts w:asciiTheme="majorHAnsi" w:hAnsiTheme="majorHAnsi"/>
      <w:color w:val="595959" w:themeColor="text1" w:themeTint="A6"/>
      <w:sz w:val="20"/>
    </w:rPr>
  </w:style>
  <w:style w:type="paragraph" w:styleId="Caption">
    <w:name w:val="caption"/>
    <w:basedOn w:val="Normal"/>
    <w:next w:val="Normal"/>
    <w:uiPriority w:val="35"/>
    <w:semiHidden/>
    <w:unhideWhenUsed/>
    <w:qFormat/>
    <w:rsid w:val="004E3967"/>
    <w:pPr>
      <w:spacing w:after="200" w:line="240" w:lineRule="auto"/>
    </w:pPr>
    <w:rPr>
      <w:i/>
      <w:iCs/>
      <w:color w:val="44546A" w:themeColor="text2"/>
      <w:sz w:val="18"/>
      <w:szCs w:val="18"/>
    </w:rPr>
  </w:style>
  <w:style w:type="paragraph" w:customStyle="1" w:styleId="Pagination">
    <w:name w:val="Pagination"/>
    <w:basedOn w:val="Footer"/>
    <w:qFormat/>
    <w:rsid w:val="00BD18E9"/>
  </w:style>
  <w:style w:type="paragraph" w:styleId="TOCHeading">
    <w:name w:val="TOC Heading"/>
    <w:basedOn w:val="Titre1"/>
    <w:next w:val="Normal"/>
    <w:uiPriority w:val="39"/>
    <w:unhideWhenUsed/>
    <w:qFormat/>
    <w:rsid w:val="00CF58CE"/>
  </w:style>
  <w:style w:type="paragraph" w:styleId="TOC1">
    <w:name w:val="toc 1"/>
    <w:aliases w:val="TM1"/>
    <w:basedOn w:val="Heading1"/>
    <w:next w:val="Normal"/>
    <w:autoRedefine/>
    <w:uiPriority w:val="39"/>
    <w:unhideWhenUsed/>
    <w:rsid w:val="008A05C0"/>
    <w:pPr>
      <w:tabs>
        <w:tab w:val="right" w:leader="dot" w:pos="10076"/>
      </w:tabs>
      <w:spacing w:after="100"/>
      <w:ind w:left="426"/>
    </w:pPr>
    <w:rPr>
      <w:color w:val="auto"/>
      <w:sz w:val="24"/>
    </w:rPr>
  </w:style>
  <w:style w:type="paragraph" w:styleId="TOC3">
    <w:name w:val="toc 3"/>
    <w:aliases w:val="TM3"/>
    <w:basedOn w:val="Normal"/>
    <w:next w:val="Normal"/>
    <w:autoRedefine/>
    <w:uiPriority w:val="39"/>
    <w:unhideWhenUsed/>
    <w:rsid w:val="003E1A7D"/>
    <w:pPr>
      <w:spacing w:after="100"/>
      <w:ind w:left="440"/>
    </w:pPr>
  </w:style>
  <w:style w:type="character" w:styleId="Hyperlink">
    <w:name w:val="Hyperlink"/>
    <w:basedOn w:val="DefaultParagraphFont"/>
    <w:uiPriority w:val="99"/>
    <w:unhideWhenUsed/>
    <w:rsid w:val="003B4932"/>
    <w:rPr>
      <w:color w:val="70AD47" w:themeColor="accent6"/>
      <w:u w:val="single"/>
    </w:rPr>
  </w:style>
  <w:style w:type="paragraph" w:styleId="TOC2">
    <w:name w:val="toc 2"/>
    <w:aliases w:val="TM2"/>
    <w:basedOn w:val="Normal"/>
    <w:next w:val="Normal"/>
    <w:autoRedefine/>
    <w:uiPriority w:val="39"/>
    <w:unhideWhenUsed/>
    <w:rsid w:val="0054444D"/>
    <w:pPr>
      <w:tabs>
        <w:tab w:val="right" w:leader="dot" w:pos="10076"/>
      </w:tabs>
      <w:spacing w:after="100"/>
      <w:ind w:left="709"/>
    </w:pPr>
    <w:rPr>
      <w:rFonts w:eastAsiaTheme="minorEastAsia" w:cs="Times New Roman"/>
      <w:sz w:val="24"/>
      <w:lang w:val="en-US"/>
    </w:rPr>
  </w:style>
  <w:style w:type="paragraph" w:customStyle="1" w:styleId="Pagetitre-Prsentation">
    <w:name w:val="Page titre - Présentation"/>
    <w:basedOn w:val="Normal"/>
    <w:qFormat/>
    <w:rsid w:val="007C7D7F"/>
    <w:pPr>
      <w:keepNext/>
      <w:keepLines/>
      <w:spacing w:before="1320" w:after="0"/>
      <w:ind w:left="851"/>
    </w:pPr>
    <w:rPr>
      <w:b/>
      <w:color w:val="000000" w:themeColor="text1"/>
      <w:sz w:val="40"/>
    </w:rPr>
  </w:style>
  <w:style w:type="paragraph" w:customStyle="1" w:styleId="FooterInfo">
    <w:name w:val="Footer Info"/>
    <w:basedOn w:val="Footer"/>
    <w:qFormat/>
    <w:rsid w:val="00E569B6"/>
    <w:pPr>
      <w:suppressAutoHyphens/>
      <w:spacing w:before="0" w:line="240" w:lineRule="auto"/>
      <w:contextualSpacing/>
    </w:pPr>
    <w:rPr>
      <w:rFonts w:eastAsia="Times New Roman"/>
      <w:color w:val="595959" w:themeColor="text1" w:themeTint="A6"/>
      <w:sz w:val="20"/>
      <w:lang w:eastAsia="fr-CA"/>
    </w:rPr>
  </w:style>
  <w:style w:type="paragraph" w:customStyle="1" w:styleId="Image">
    <w:name w:val="Image"/>
    <w:basedOn w:val="Image-Lgende"/>
    <w:next w:val="Image-Lgende"/>
    <w:qFormat/>
    <w:rsid w:val="003F733F"/>
    <w:rPr>
      <w:noProof/>
      <w:lang w:eastAsia="fr-CA"/>
    </w:rPr>
  </w:style>
  <w:style w:type="paragraph" w:customStyle="1" w:styleId="Titre">
    <w:name w:val="Titre"/>
    <w:basedOn w:val="Pagetitre-Institution"/>
    <w:link w:val="TitreChar"/>
    <w:qFormat/>
    <w:rsid w:val="00CB3F5E"/>
  </w:style>
  <w:style w:type="character" w:customStyle="1" w:styleId="Nompropre">
    <w:name w:val="Nom propre"/>
    <w:basedOn w:val="DefaultParagraphFont"/>
    <w:uiPriority w:val="1"/>
    <w:qFormat/>
    <w:rsid w:val="00174FBA"/>
    <w:rPr>
      <w:b w:val="0"/>
      <w:color w:val="404040" w:themeColor="text1" w:themeTint="BF"/>
      <w:spacing w:val="20"/>
    </w:rPr>
  </w:style>
  <w:style w:type="character" w:customStyle="1" w:styleId="Sigle">
    <w:name w:val="Sigle"/>
    <w:basedOn w:val="DefaultParagraphFont"/>
    <w:uiPriority w:val="1"/>
    <w:qFormat/>
    <w:rsid w:val="00044E7D"/>
    <w:rPr>
      <w:color w:val="70AD47" w:themeColor="accent6"/>
    </w:rPr>
  </w:style>
  <w:style w:type="character" w:customStyle="1" w:styleId="TermeAnglophone">
    <w:name w:val="Terme Anglophone"/>
    <w:basedOn w:val="DefaultParagraphFont"/>
    <w:uiPriority w:val="1"/>
    <w:qFormat/>
    <w:rsid w:val="003B4932"/>
    <w:rPr>
      <w:b w:val="0"/>
      <w:i/>
      <w:color w:val="70AD47" w:themeColor="accent6"/>
    </w:rPr>
  </w:style>
  <w:style w:type="paragraph" w:customStyle="1" w:styleId="Date1">
    <w:name w:val="Date1"/>
    <w:basedOn w:val="Normal"/>
    <w:next w:val="Normal-CorpsTexte"/>
    <w:link w:val="Date1Char"/>
    <w:qFormat/>
    <w:rsid w:val="003B4932"/>
    <w:rPr>
      <w:b/>
      <w:color w:val="70AD47" w:themeColor="accent6"/>
      <w:sz w:val="24"/>
    </w:rPr>
  </w:style>
  <w:style w:type="paragraph" w:customStyle="1" w:styleId="footer-titre">
    <w:name w:val="footer - titre"/>
    <w:basedOn w:val="FooterInfo"/>
    <w:qFormat/>
    <w:rsid w:val="00E569B6"/>
    <w:pPr>
      <w:tabs>
        <w:tab w:val="left" w:pos="8080"/>
      </w:tabs>
    </w:pPr>
    <w:rPr>
      <w:b/>
    </w:rPr>
  </w:style>
  <w:style w:type="character" w:customStyle="1" w:styleId="Date1Char">
    <w:name w:val="Date1 Char"/>
    <w:basedOn w:val="DefaultParagraphFont"/>
    <w:link w:val="Date1"/>
    <w:rsid w:val="003B4932"/>
    <w:rPr>
      <w:b/>
      <w:color w:val="70AD47" w:themeColor="accent6"/>
      <w:sz w:val="24"/>
    </w:rPr>
  </w:style>
  <w:style w:type="paragraph" w:styleId="BalloonText">
    <w:name w:val="Balloon Text"/>
    <w:basedOn w:val="Normal"/>
    <w:link w:val="BalloonTextChar"/>
    <w:uiPriority w:val="99"/>
    <w:semiHidden/>
    <w:unhideWhenUsed/>
    <w:rsid w:val="0089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ACC"/>
    <w:rPr>
      <w:rFonts w:ascii="Segoe UI" w:hAnsi="Segoe UI" w:cs="Segoe UI"/>
      <w:sz w:val="18"/>
      <w:szCs w:val="18"/>
    </w:rPr>
  </w:style>
  <w:style w:type="character" w:customStyle="1" w:styleId="CitationChar">
    <w:name w:val="Citation Char"/>
    <w:basedOn w:val="DefaultParagraphFont"/>
    <w:link w:val="Citation"/>
    <w:rsid w:val="00BD64B7"/>
    <w:rPr>
      <w:rFonts w:asciiTheme="majorHAnsi" w:hAnsiTheme="majorHAnsi"/>
      <w:i/>
      <w:color w:val="595959" w:themeColor="text1" w:themeTint="A6"/>
      <w:sz w:val="24"/>
    </w:rPr>
  </w:style>
  <w:style w:type="character" w:customStyle="1" w:styleId="Lienshypertextesuivivisit">
    <w:name w:val="Liens hypertexte suivi visité"/>
    <w:basedOn w:val="DefaultParagraphFont"/>
    <w:uiPriority w:val="1"/>
    <w:qFormat/>
    <w:rsid w:val="00BD64B7"/>
  </w:style>
  <w:style w:type="paragraph" w:customStyle="1" w:styleId="Titre2">
    <w:name w:val="Titre 2"/>
    <w:basedOn w:val="Normal"/>
    <w:next w:val="Normal"/>
    <w:link w:val="Titre2Char"/>
    <w:qFormat/>
    <w:rsid w:val="00BD64B7"/>
  </w:style>
  <w:style w:type="character" w:customStyle="1" w:styleId="Pagetitre-InstitutionChar">
    <w:name w:val="Page titre - Institution Char"/>
    <w:basedOn w:val="Heading5Char"/>
    <w:link w:val="Pagetitre-Institution"/>
    <w:rsid w:val="007D0AA4"/>
    <w:rPr>
      <w:rFonts w:eastAsiaTheme="majorEastAsia" w:cstheme="majorBidi"/>
      <w:color w:val="70AD47" w:themeColor="accent6"/>
      <w:spacing w:val="20"/>
      <w:sz w:val="30"/>
    </w:rPr>
  </w:style>
  <w:style w:type="character" w:customStyle="1" w:styleId="Titre2Char">
    <w:name w:val="Titre 2 Char"/>
    <w:basedOn w:val="DefaultParagraphFont"/>
    <w:link w:val="Titre2"/>
    <w:rsid w:val="00BD64B7"/>
  </w:style>
  <w:style w:type="paragraph" w:styleId="Closing">
    <w:name w:val="Closing"/>
    <w:basedOn w:val="Normal"/>
    <w:link w:val="ClosingChar"/>
    <w:uiPriority w:val="99"/>
    <w:semiHidden/>
    <w:unhideWhenUsed/>
    <w:rsid w:val="00BD64B7"/>
    <w:pPr>
      <w:spacing w:after="0" w:line="240" w:lineRule="auto"/>
      <w:ind w:left="4252"/>
    </w:pPr>
  </w:style>
  <w:style w:type="character" w:customStyle="1" w:styleId="ClosingChar">
    <w:name w:val="Closing Char"/>
    <w:basedOn w:val="DefaultParagraphFont"/>
    <w:link w:val="Closing"/>
    <w:uiPriority w:val="99"/>
    <w:semiHidden/>
    <w:rsid w:val="00BD64B7"/>
  </w:style>
  <w:style w:type="character" w:customStyle="1" w:styleId="TitreChar">
    <w:name w:val="Titre Char"/>
    <w:basedOn w:val="Pagetitre-InstitutionChar"/>
    <w:link w:val="Titre"/>
    <w:rsid w:val="00BD64B7"/>
    <w:rPr>
      <w:rFonts w:eastAsiaTheme="majorEastAsia" w:cstheme="majorBidi"/>
      <w:color w:val="70AD47" w:themeColor="accent6"/>
      <w:spacing w:val="20"/>
      <w:sz w:val="30"/>
    </w:rPr>
  </w:style>
  <w:style w:type="paragraph" w:customStyle="1" w:styleId="PageTitre-lmentremplir">
    <w:name w:val="Page Titre - Élément | à remplir"/>
    <w:basedOn w:val="Pagetitre-Prsentation"/>
    <w:qFormat/>
    <w:rsid w:val="007C7D7F"/>
    <w:pPr>
      <w:spacing w:before="0"/>
    </w:pPr>
    <w:rPr>
      <w:b w:val="0"/>
      <w:color w:val="595959" w:themeColor="text1" w:themeTint="A6"/>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4655">
      <w:bodyDiv w:val="1"/>
      <w:marLeft w:val="0"/>
      <w:marRight w:val="0"/>
      <w:marTop w:val="0"/>
      <w:marBottom w:val="0"/>
      <w:divBdr>
        <w:top w:val="none" w:sz="0" w:space="0" w:color="auto"/>
        <w:left w:val="none" w:sz="0" w:space="0" w:color="auto"/>
        <w:bottom w:val="none" w:sz="0" w:space="0" w:color="auto"/>
        <w:right w:val="none" w:sz="0" w:space="0" w:color="auto"/>
      </w:divBdr>
    </w:div>
    <w:div w:id="942810689">
      <w:bodyDiv w:val="1"/>
      <w:marLeft w:val="0"/>
      <w:marRight w:val="0"/>
      <w:marTop w:val="0"/>
      <w:marBottom w:val="0"/>
      <w:divBdr>
        <w:top w:val="none" w:sz="0" w:space="0" w:color="auto"/>
        <w:left w:val="none" w:sz="0" w:space="0" w:color="auto"/>
        <w:bottom w:val="none" w:sz="0" w:space="0" w:color="auto"/>
        <w:right w:val="none" w:sz="0" w:space="0" w:color="auto"/>
      </w:divBdr>
    </w:div>
    <w:div w:id="203156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ycho\Nextcloud\cegep\2021_session_6_Hiver\Synth&#232;se\repo\B65_S1_Conception_BoulaisKar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07465-37CA-4A90-A734-45934C52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B65_S1_Conception_BoulaisKarl.dotx</Template>
  <TotalTime>775</TotalTime>
  <Pages>1</Pages>
  <Words>747</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psycho</dc:creator>
  <cp:keywords/>
  <dc:description/>
  <cp:lastModifiedBy>psycho</cp:lastModifiedBy>
  <cp:revision>21</cp:revision>
  <cp:lastPrinted>2021-05-31T03:40:00Z</cp:lastPrinted>
  <dcterms:created xsi:type="dcterms:W3CDTF">2021-02-25T20:17:00Z</dcterms:created>
  <dcterms:modified xsi:type="dcterms:W3CDTF">2021-05-31T03:40:00Z</dcterms:modified>
</cp:coreProperties>
</file>