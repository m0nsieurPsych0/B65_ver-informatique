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40F0B" w14:textId="77777777" w:rsidR="003C30F1" w:rsidRPr="007D0AA4" w:rsidRDefault="00F91BE6" w:rsidP="007D0AA4">
      <w:pPr>
        <w:pStyle w:val="Pagetitre-Institution"/>
      </w:pPr>
      <w:r w:rsidRPr="007D0AA4">
        <w:t>C</w:t>
      </w:r>
      <w:r w:rsidR="005B3B1C" w:rsidRPr="007D0AA4">
        <w:t>é</w:t>
      </w:r>
      <w:r w:rsidRPr="007D0AA4">
        <w:t>gep du Vieux M</w:t>
      </w:r>
      <w:r w:rsidR="005B3B1C" w:rsidRPr="007D0AA4">
        <w:t>ontréal</w:t>
      </w:r>
    </w:p>
    <w:p w14:paraId="4831F130" w14:textId="46182298" w:rsidR="000645CD" w:rsidRPr="006549F6" w:rsidRDefault="00D6763D" w:rsidP="006549F6">
      <w:pPr>
        <w:pStyle w:val="Pagetitre-Date"/>
      </w:pPr>
      <w:r>
        <w:t>26 février 2021</w:t>
      </w:r>
    </w:p>
    <w:p w14:paraId="3EFE9042" w14:textId="2DDAAAE6" w:rsidR="000645CD" w:rsidRPr="00B16149" w:rsidRDefault="00EC6611" w:rsidP="00CF58CE">
      <w:pPr>
        <w:pStyle w:val="PageTitre-lmentTitre"/>
      </w:pPr>
      <w:r w:rsidRPr="00B16149">
        <mc:AlternateContent>
          <mc:Choice Requires="wps">
            <w:drawing>
              <wp:anchor distT="0" distB="0" distL="114300" distR="114300" simplePos="0" relativeHeight="251660288" behindDoc="0" locked="0" layoutInCell="1" allowOverlap="1" wp14:anchorId="376B2698" wp14:editId="24B47474">
                <wp:simplePos x="0" y="0"/>
                <wp:positionH relativeFrom="column">
                  <wp:posOffset>530648</wp:posOffset>
                </wp:positionH>
                <wp:positionV relativeFrom="paragraph">
                  <wp:posOffset>716492</wp:posOffset>
                </wp:positionV>
                <wp:extent cx="8467" cy="1439334"/>
                <wp:effectExtent l="0" t="0" r="29845" b="27940"/>
                <wp:wrapNone/>
                <wp:docPr id="3" name="Straight Connector 3"/>
                <wp:cNvGraphicFramePr/>
                <a:graphic xmlns:a="http://schemas.openxmlformats.org/drawingml/2006/main">
                  <a:graphicData uri="http://schemas.microsoft.com/office/word/2010/wordprocessingShape">
                    <wps:wsp>
                      <wps:cNvCnPr/>
                      <wps:spPr>
                        <a:xfrm>
                          <a:off x="0" y="0"/>
                          <a:ext cx="8467" cy="143933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931F57"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8pt,56.4pt" to="42.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" strokecolor="#70ad47 [3209]" strokeweight=".5pt">
                <v:stroke joinstyle="miter"/>
              </v:line>
            </w:pict>
          </mc:Fallback>
        </mc:AlternateContent>
      </w:r>
      <w:r w:rsidRPr="00B16149">
        <mc:AlternateContent>
          <mc:Choice Requires="wps">
            <w:drawing>
              <wp:anchor distT="0" distB="0" distL="114300" distR="114300" simplePos="0" relativeHeight="251659264" behindDoc="0" locked="0" layoutInCell="1" allowOverlap="1" wp14:anchorId="39E45ACF" wp14:editId="087C9AC8">
                <wp:simplePos x="0" y="0"/>
                <wp:positionH relativeFrom="column">
                  <wp:posOffset>277072</wp:posOffset>
                </wp:positionH>
                <wp:positionV relativeFrom="paragraph">
                  <wp:posOffset>856614</wp:posOffset>
                </wp:positionV>
                <wp:extent cx="2556933" cy="16933"/>
                <wp:effectExtent l="0" t="0" r="34290" b="21590"/>
                <wp:wrapNone/>
                <wp:docPr id="2" name="Straight Connector 2"/>
                <wp:cNvGraphicFramePr/>
                <a:graphic xmlns:a="http://schemas.openxmlformats.org/drawingml/2006/main">
                  <a:graphicData uri="http://schemas.microsoft.com/office/word/2010/wordprocessingShape">
                    <wps:wsp>
                      <wps:cNvCnPr/>
                      <wps:spPr>
                        <a:xfrm flipV="1">
                          <a:off x="0" y="0"/>
                          <a:ext cx="2556933" cy="169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F7D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67.45pt" to="223.1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" strokecolor="#70ad47 [3209]" strokeweight=".5pt">
                <v:stroke joinstyle="miter"/>
              </v:line>
            </w:pict>
          </mc:Fallback>
        </mc:AlternateContent>
      </w:r>
      <w:r w:rsidR="00D6763D">
        <w:t>Ver informatique</w:t>
      </w:r>
    </w:p>
    <w:p w14:paraId="46F11B4D" w14:textId="76C89B83" w:rsidR="000645CD" w:rsidRPr="005B3B1C" w:rsidRDefault="00D6763D" w:rsidP="00CF58CE">
      <w:pPr>
        <w:pStyle w:val="Pagetitre-lmentContenu"/>
      </w:pPr>
      <w:r>
        <w:t>Sprint 1 - Conception</w:t>
      </w:r>
    </w:p>
    <w:p w14:paraId="2AB14552" w14:textId="77777777" w:rsidR="000645CD" w:rsidRDefault="000645CD" w:rsidP="00CF58CE">
      <w:pPr>
        <w:pStyle w:val="Pagetitre-Prsentation"/>
      </w:pPr>
      <w:r>
        <w:t>Réalisé par</w:t>
      </w:r>
    </w:p>
    <w:p w14:paraId="6DBD274A" w14:textId="77777777" w:rsidR="000645CD" w:rsidRPr="00763789" w:rsidRDefault="000645CD" w:rsidP="007C7D7F">
      <w:pPr>
        <w:pStyle w:val="PageTitre-lmentremplir"/>
      </w:pPr>
      <w:r w:rsidRPr="00763789">
        <w:t>Karl Boulais</w:t>
      </w:r>
    </w:p>
    <w:p w14:paraId="0C992D2F" w14:textId="77777777" w:rsidR="000645CD" w:rsidRDefault="000645CD" w:rsidP="00CF58CE">
      <w:pPr>
        <w:pStyle w:val="Pagetitre-Prsentation"/>
      </w:pPr>
      <w:r>
        <w:t>Présenté à</w:t>
      </w:r>
    </w:p>
    <w:p w14:paraId="6B671BBE" w14:textId="46BC7BD9" w:rsidR="00666D28" w:rsidRDefault="00D6763D" w:rsidP="007C7D7F">
      <w:pPr>
        <w:pStyle w:val="PageTitre-lmentremplir"/>
      </w:pPr>
      <w:r>
        <w:t>Pierre-Paul Monty</w:t>
      </w:r>
    </w:p>
    <w:p w14:paraId="6DA046A6" w14:textId="77777777" w:rsidR="00666D28" w:rsidRPr="00CF58CE" w:rsidRDefault="00666D28" w:rsidP="00CF58CE">
      <w:pPr>
        <w:pStyle w:val="Pagetitre-Prsentation"/>
      </w:pPr>
      <w:r w:rsidRPr="00CF58CE">
        <w:t>Dans le cadre du cours</w:t>
      </w:r>
    </w:p>
    <w:p w14:paraId="38C34D9C" w14:textId="31E57278" w:rsidR="00F91BE6" w:rsidRDefault="00D6763D" w:rsidP="007C7D7F">
      <w:pPr>
        <w:pStyle w:val="PageTitre-lmentremplir"/>
      </w:pPr>
      <w:r>
        <w:t>Projet synthèse</w:t>
      </w:r>
    </w:p>
    <w:p w14:paraId="37852487" w14:textId="773E114B" w:rsidR="005206CB" w:rsidRDefault="00D6763D" w:rsidP="007C7D7F">
      <w:pPr>
        <w:pStyle w:val="PageTitre-lmentremplir"/>
      </w:pPr>
      <w:bookmarkStart w:id="0" w:name="_Hlk65159817"/>
      <w:r>
        <w:t>420-B65-VM gr. 00001</w:t>
      </w:r>
    </w:p>
    <w:bookmarkEnd w:id="0"/>
    <w:p w14:paraId="09D71421" w14:textId="77777777" w:rsidR="00155F03" w:rsidRDefault="00155F03">
      <w:pPr>
        <w:ind w:left="0"/>
        <w:rPr>
          <w:rFonts w:ascii="Chiller" w:eastAsiaTheme="majorEastAsia" w:hAnsi="Chiller" w:cstheme="majorBidi"/>
          <w:b/>
          <w:color w:val="70AD47" w:themeColor="accent6"/>
          <w:w w:val="200"/>
          <w:sz w:val="60"/>
        </w:rPr>
      </w:pPr>
      <w:r>
        <w:rPr>
          <w:noProof/>
          <w:lang w:eastAsia="fr-CA"/>
        </w:rPr>
        <w:drawing>
          <wp:anchor distT="0" distB="0" distL="114300" distR="114300" simplePos="0" relativeHeight="251661312" behindDoc="0" locked="0" layoutInCell="1" allowOverlap="1" wp14:anchorId="2F4AAD7E" wp14:editId="5EEE9583">
            <wp:simplePos x="0" y="0"/>
            <wp:positionH relativeFrom="margin">
              <wp:align>right</wp:align>
            </wp:positionH>
            <wp:positionV relativeFrom="paragraph">
              <wp:posOffset>538999</wp:posOffset>
            </wp:positionV>
            <wp:extent cx="710290" cy="641753"/>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290" cy="641753"/>
                    </a:xfrm>
                    <a:prstGeom prst="rect">
                      <a:avLst/>
                    </a:prstGeom>
                  </pic:spPr>
                </pic:pic>
              </a:graphicData>
            </a:graphic>
            <wp14:sizeRelH relativeFrom="margin">
              <wp14:pctWidth>0</wp14:pctWidth>
            </wp14:sizeRelH>
            <wp14:sizeRelV relativeFrom="margin">
              <wp14:pctHeight>0</wp14:pctHeight>
            </wp14:sizeRelV>
          </wp:anchor>
        </w:drawing>
      </w:r>
      <w:r>
        <w:br w:type="page"/>
      </w:r>
    </w:p>
    <w:bookmarkStart w:id="1" w:name="_Toc65180988" w:displacedByCustomXml="next"/>
    <w:sdt>
      <w:sdtPr>
        <w:rPr>
          <w:rFonts w:eastAsiaTheme="minorHAnsi" w:cstheme="minorBidi"/>
          <w:sz w:val="22"/>
        </w:rPr>
        <w:id w:val="922066589"/>
        <w:docPartObj>
          <w:docPartGallery w:val="Table of Contents"/>
          <w:docPartUnique/>
        </w:docPartObj>
      </w:sdtPr>
      <w:sdtEndPr>
        <w:rPr>
          <w:b w:val="0"/>
          <w:bCs/>
          <w:noProof/>
          <w:color w:val="auto"/>
          <w:spacing w:val="0"/>
          <w:kern w:val="0"/>
          <w:szCs w:val="22"/>
        </w:rPr>
      </w:sdtEndPr>
      <w:sdtContent>
        <w:p w14:paraId="1B2BFB99" w14:textId="77777777" w:rsidR="00CF58CE" w:rsidRDefault="00CF58CE" w:rsidP="000A41E2">
          <w:pPr>
            <w:pStyle w:val="TOCHeading"/>
          </w:pPr>
          <w:r>
            <w:t>Table des matières</w:t>
          </w:r>
          <w:bookmarkEnd w:id="1"/>
        </w:p>
        <w:p w14:paraId="267BDCA2" w14:textId="50FFC253" w:rsidR="00714C53" w:rsidRDefault="00CF58CE">
          <w:pPr>
            <w:pStyle w:val="TOC1"/>
            <w:rPr>
              <w:rFonts w:eastAsiaTheme="minorEastAsia" w:cstheme="minorBidi"/>
              <w:noProof/>
              <w:sz w:val="22"/>
              <w:szCs w:val="22"/>
              <w:lang w:eastAsia="fr-CA"/>
            </w:rPr>
          </w:pPr>
          <w:r>
            <w:fldChar w:fldCharType="begin"/>
          </w:r>
          <w:r>
            <w:instrText xml:space="preserve"> TOC \o "1-3" \h \z \u </w:instrText>
          </w:r>
          <w:r>
            <w:fldChar w:fldCharType="separate"/>
          </w:r>
          <w:hyperlink w:anchor="_Toc65180988" w:history="1">
            <w:r w:rsidR="00714C53" w:rsidRPr="00B36AE2">
              <w:rPr>
                <w:rStyle w:val="Hyperlink"/>
                <w:noProof/>
              </w:rPr>
              <w:t>Table des matières</w:t>
            </w:r>
            <w:r w:rsidR="00714C53">
              <w:rPr>
                <w:noProof/>
                <w:webHidden/>
              </w:rPr>
              <w:tab/>
            </w:r>
            <w:r w:rsidR="00714C53">
              <w:rPr>
                <w:noProof/>
                <w:webHidden/>
              </w:rPr>
              <w:fldChar w:fldCharType="begin"/>
            </w:r>
            <w:r w:rsidR="00714C53">
              <w:rPr>
                <w:noProof/>
                <w:webHidden/>
              </w:rPr>
              <w:instrText xml:space="preserve"> PAGEREF _Toc65180988 \h </w:instrText>
            </w:r>
            <w:r w:rsidR="00714C53">
              <w:rPr>
                <w:noProof/>
                <w:webHidden/>
              </w:rPr>
            </w:r>
            <w:r w:rsidR="00714C53">
              <w:rPr>
                <w:noProof/>
                <w:webHidden/>
              </w:rPr>
              <w:fldChar w:fldCharType="separate"/>
            </w:r>
            <w:r w:rsidR="00714C53">
              <w:rPr>
                <w:noProof/>
                <w:webHidden/>
              </w:rPr>
              <w:t>2</w:t>
            </w:r>
            <w:r w:rsidR="00714C53">
              <w:rPr>
                <w:noProof/>
                <w:webHidden/>
              </w:rPr>
              <w:fldChar w:fldCharType="end"/>
            </w:r>
          </w:hyperlink>
        </w:p>
        <w:p w14:paraId="78CC01F9" w14:textId="46427F53" w:rsidR="00714C53" w:rsidRDefault="00714C53">
          <w:pPr>
            <w:pStyle w:val="TOC2"/>
            <w:rPr>
              <w:rFonts w:cstheme="minorBidi"/>
              <w:noProof/>
              <w:sz w:val="22"/>
              <w:lang w:val="fr-CA" w:eastAsia="fr-CA"/>
            </w:rPr>
          </w:pPr>
          <w:hyperlink w:anchor="_Toc65180989" w:history="1">
            <w:r w:rsidRPr="00B36AE2">
              <w:rPr>
                <w:rStyle w:val="Hyperlink"/>
                <w:noProof/>
              </w:rPr>
              <w:t>Constitution du projet</w:t>
            </w:r>
            <w:r>
              <w:rPr>
                <w:noProof/>
                <w:webHidden/>
              </w:rPr>
              <w:tab/>
            </w:r>
            <w:r>
              <w:rPr>
                <w:noProof/>
                <w:webHidden/>
              </w:rPr>
              <w:fldChar w:fldCharType="begin"/>
            </w:r>
            <w:r>
              <w:rPr>
                <w:noProof/>
                <w:webHidden/>
              </w:rPr>
              <w:instrText xml:space="preserve"> PAGEREF _Toc65180989 \h </w:instrText>
            </w:r>
            <w:r>
              <w:rPr>
                <w:noProof/>
                <w:webHidden/>
              </w:rPr>
            </w:r>
            <w:r>
              <w:rPr>
                <w:noProof/>
                <w:webHidden/>
              </w:rPr>
              <w:fldChar w:fldCharType="separate"/>
            </w:r>
            <w:r>
              <w:rPr>
                <w:noProof/>
                <w:webHidden/>
              </w:rPr>
              <w:t>3</w:t>
            </w:r>
            <w:r>
              <w:rPr>
                <w:noProof/>
                <w:webHidden/>
              </w:rPr>
              <w:fldChar w:fldCharType="end"/>
            </w:r>
          </w:hyperlink>
        </w:p>
        <w:p w14:paraId="4574A677" w14:textId="546C3DDA" w:rsidR="00714C53" w:rsidRDefault="00714C53">
          <w:pPr>
            <w:pStyle w:val="TOC2"/>
            <w:rPr>
              <w:rFonts w:cstheme="minorBidi"/>
              <w:noProof/>
              <w:sz w:val="22"/>
              <w:lang w:val="fr-CA" w:eastAsia="fr-CA"/>
            </w:rPr>
          </w:pPr>
          <w:hyperlink w:anchor="_Toc65180990" w:history="1">
            <w:r w:rsidRPr="00B36AE2">
              <w:rPr>
                <w:rStyle w:val="Hyperlink"/>
                <w:noProof/>
              </w:rPr>
              <w:t>Plateforme et terrain de jeu</w:t>
            </w:r>
            <w:r>
              <w:rPr>
                <w:noProof/>
                <w:webHidden/>
              </w:rPr>
              <w:tab/>
            </w:r>
            <w:r>
              <w:rPr>
                <w:noProof/>
                <w:webHidden/>
              </w:rPr>
              <w:fldChar w:fldCharType="begin"/>
            </w:r>
            <w:r>
              <w:rPr>
                <w:noProof/>
                <w:webHidden/>
              </w:rPr>
              <w:instrText xml:space="preserve"> PAGEREF _Toc65180990 \h </w:instrText>
            </w:r>
            <w:r>
              <w:rPr>
                <w:noProof/>
                <w:webHidden/>
              </w:rPr>
            </w:r>
            <w:r>
              <w:rPr>
                <w:noProof/>
                <w:webHidden/>
              </w:rPr>
              <w:fldChar w:fldCharType="separate"/>
            </w:r>
            <w:r>
              <w:rPr>
                <w:noProof/>
                <w:webHidden/>
              </w:rPr>
              <w:t>3</w:t>
            </w:r>
            <w:r>
              <w:rPr>
                <w:noProof/>
                <w:webHidden/>
              </w:rPr>
              <w:fldChar w:fldCharType="end"/>
            </w:r>
          </w:hyperlink>
        </w:p>
        <w:p w14:paraId="27230A8F" w14:textId="507C03D1" w:rsidR="00714C53" w:rsidRDefault="00714C53">
          <w:pPr>
            <w:pStyle w:val="TOC2"/>
            <w:rPr>
              <w:rFonts w:cstheme="minorBidi"/>
              <w:noProof/>
              <w:sz w:val="22"/>
              <w:lang w:val="fr-CA" w:eastAsia="fr-CA"/>
            </w:rPr>
          </w:pPr>
          <w:hyperlink w:anchor="_Toc65180991" w:history="1">
            <w:r w:rsidRPr="00B36AE2">
              <w:rPr>
                <w:rStyle w:val="Hyperlink"/>
                <w:noProof/>
              </w:rPr>
              <w:t>Objectifs</w:t>
            </w:r>
            <w:r>
              <w:rPr>
                <w:noProof/>
                <w:webHidden/>
              </w:rPr>
              <w:tab/>
            </w:r>
            <w:r>
              <w:rPr>
                <w:noProof/>
                <w:webHidden/>
              </w:rPr>
              <w:fldChar w:fldCharType="begin"/>
            </w:r>
            <w:r>
              <w:rPr>
                <w:noProof/>
                <w:webHidden/>
              </w:rPr>
              <w:instrText xml:space="preserve"> PAGEREF _Toc65180991 \h </w:instrText>
            </w:r>
            <w:r>
              <w:rPr>
                <w:noProof/>
                <w:webHidden/>
              </w:rPr>
            </w:r>
            <w:r>
              <w:rPr>
                <w:noProof/>
                <w:webHidden/>
              </w:rPr>
              <w:fldChar w:fldCharType="separate"/>
            </w:r>
            <w:r>
              <w:rPr>
                <w:noProof/>
                <w:webHidden/>
              </w:rPr>
              <w:t>3</w:t>
            </w:r>
            <w:r>
              <w:rPr>
                <w:noProof/>
                <w:webHidden/>
              </w:rPr>
              <w:fldChar w:fldCharType="end"/>
            </w:r>
          </w:hyperlink>
        </w:p>
        <w:p w14:paraId="0658D5F0" w14:textId="0CB546C5" w:rsidR="00714C53" w:rsidRDefault="00714C53">
          <w:pPr>
            <w:pStyle w:val="TOC2"/>
            <w:rPr>
              <w:rFonts w:cstheme="minorBidi"/>
              <w:noProof/>
              <w:sz w:val="22"/>
              <w:lang w:val="fr-CA" w:eastAsia="fr-CA"/>
            </w:rPr>
          </w:pPr>
          <w:hyperlink w:anchor="_Toc65180992" w:history="1">
            <w:r w:rsidRPr="00B36AE2">
              <w:rPr>
                <w:rStyle w:val="Hyperlink"/>
                <w:noProof/>
              </w:rPr>
              <w:t>Embûches potentielles</w:t>
            </w:r>
            <w:r>
              <w:rPr>
                <w:noProof/>
                <w:webHidden/>
              </w:rPr>
              <w:tab/>
            </w:r>
            <w:r>
              <w:rPr>
                <w:noProof/>
                <w:webHidden/>
              </w:rPr>
              <w:fldChar w:fldCharType="begin"/>
            </w:r>
            <w:r>
              <w:rPr>
                <w:noProof/>
                <w:webHidden/>
              </w:rPr>
              <w:instrText xml:space="preserve"> PAGEREF _Toc65180992 \h </w:instrText>
            </w:r>
            <w:r>
              <w:rPr>
                <w:noProof/>
                <w:webHidden/>
              </w:rPr>
            </w:r>
            <w:r>
              <w:rPr>
                <w:noProof/>
                <w:webHidden/>
              </w:rPr>
              <w:fldChar w:fldCharType="separate"/>
            </w:r>
            <w:r>
              <w:rPr>
                <w:noProof/>
                <w:webHidden/>
              </w:rPr>
              <w:t>4</w:t>
            </w:r>
            <w:r>
              <w:rPr>
                <w:noProof/>
                <w:webHidden/>
              </w:rPr>
              <w:fldChar w:fldCharType="end"/>
            </w:r>
          </w:hyperlink>
        </w:p>
        <w:p w14:paraId="1913FE54" w14:textId="2A71AA03" w:rsidR="00714C53" w:rsidRDefault="00714C53">
          <w:pPr>
            <w:pStyle w:val="TOC2"/>
            <w:rPr>
              <w:rFonts w:cstheme="minorBidi"/>
              <w:noProof/>
              <w:sz w:val="22"/>
              <w:lang w:val="fr-CA" w:eastAsia="fr-CA"/>
            </w:rPr>
          </w:pPr>
          <w:hyperlink w:anchor="_Toc65180993" w:history="1">
            <w:r w:rsidRPr="00B36AE2">
              <w:rPr>
                <w:rStyle w:val="Hyperlink"/>
                <w:noProof/>
              </w:rPr>
              <w:t>Cas d’usage</w:t>
            </w:r>
            <w:r>
              <w:rPr>
                <w:noProof/>
                <w:webHidden/>
              </w:rPr>
              <w:tab/>
            </w:r>
            <w:r>
              <w:rPr>
                <w:noProof/>
                <w:webHidden/>
              </w:rPr>
              <w:fldChar w:fldCharType="begin"/>
            </w:r>
            <w:r>
              <w:rPr>
                <w:noProof/>
                <w:webHidden/>
              </w:rPr>
              <w:instrText xml:space="preserve"> PAGEREF _Toc65180993 \h </w:instrText>
            </w:r>
            <w:r>
              <w:rPr>
                <w:noProof/>
                <w:webHidden/>
              </w:rPr>
            </w:r>
            <w:r>
              <w:rPr>
                <w:noProof/>
                <w:webHidden/>
              </w:rPr>
              <w:fldChar w:fldCharType="separate"/>
            </w:r>
            <w:r>
              <w:rPr>
                <w:noProof/>
                <w:webHidden/>
              </w:rPr>
              <w:t>4</w:t>
            </w:r>
            <w:r>
              <w:rPr>
                <w:noProof/>
                <w:webHidden/>
              </w:rPr>
              <w:fldChar w:fldCharType="end"/>
            </w:r>
          </w:hyperlink>
        </w:p>
        <w:p w14:paraId="2F10A173" w14:textId="7629CA5B" w:rsidR="00714C53" w:rsidRDefault="00714C53">
          <w:pPr>
            <w:pStyle w:val="TOC2"/>
            <w:rPr>
              <w:rFonts w:cstheme="minorBidi"/>
              <w:noProof/>
              <w:sz w:val="22"/>
              <w:lang w:val="fr-CA" w:eastAsia="fr-CA"/>
            </w:rPr>
          </w:pPr>
          <w:hyperlink w:anchor="_Toc65180994" w:history="1">
            <w:r w:rsidRPr="00B36AE2">
              <w:rPr>
                <w:rStyle w:val="Hyperlink"/>
                <w:noProof/>
              </w:rPr>
              <w:t>Diagramme de classe UML</w:t>
            </w:r>
            <w:r>
              <w:rPr>
                <w:noProof/>
                <w:webHidden/>
              </w:rPr>
              <w:tab/>
            </w:r>
            <w:r>
              <w:rPr>
                <w:noProof/>
                <w:webHidden/>
              </w:rPr>
              <w:fldChar w:fldCharType="begin"/>
            </w:r>
            <w:r>
              <w:rPr>
                <w:noProof/>
                <w:webHidden/>
              </w:rPr>
              <w:instrText xml:space="preserve"> PAGEREF _Toc65180994 \h </w:instrText>
            </w:r>
            <w:r>
              <w:rPr>
                <w:noProof/>
                <w:webHidden/>
              </w:rPr>
            </w:r>
            <w:r>
              <w:rPr>
                <w:noProof/>
                <w:webHidden/>
              </w:rPr>
              <w:fldChar w:fldCharType="separate"/>
            </w:r>
            <w:r>
              <w:rPr>
                <w:noProof/>
                <w:webHidden/>
              </w:rPr>
              <w:t>4</w:t>
            </w:r>
            <w:r>
              <w:rPr>
                <w:noProof/>
                <w:webHidden/>
              </w:rPr>
              <w:fldChar w:fldCharType="end"/>
            </w:r>
          </w:hyperlink>
        </w:p>
        <w:p w14:paraId="2C0E96D0" w14:textId="514A81A1" w:rsidR="00714C53" w:rsidRDefault="00714C53">
          <w:pPr>
            <w:pStyle w:val="TOC2"/>
            <w:rPr>
              <w:rFonts w:cstheme="minorBidi"/>
              <w:noProof/>
              <w:sz w:val="22"/>
              <w:lang w:val="fr-CA" w:eastAsia="fr-CA"/>
            </w:rPr>
          </w:pPr>
          <w:hyperlink w:anchor="_Toc65180995" w:history="1">
            <w:r w:rsidRPr="00B36AE2">
              <w:rPr>
                <w:rStyle w:val="Hyperlink"/>
                <w:noProof/>
              </w:rPr>
              <w:t>Conception des interfaces usagers</w:t>
            </w:r>
            <w:r>
              <w:rPr>
                <w:noProof/>
                <w:webHidden/>
              </w:rPr>
              <w:tab/>
            </w:r>
            <w:r>
              <w:rPr>
                <w:noProof/>
                <w:webHidden/>
              </w:rPr>
              <w:fldChar w:fldCharType="begin"/>
            </w:r>
            <w:r>
              <w:rPr>
                <w:noProof/>
                <w:webHidden/>
              </w:rPr>
              <w:instrText xml:space="preserve"> PAGEREF _Toc65180995 \h </w:instrText>
            </w:r>
            <w:r>
              <w:rPr>
                <w:noProof/>
                <w:webHidden/>
              </w:rPr>
            </w:r>
            <w:r>
              <w:rPr>
                <w:noProof/>
                <w:webHidden/>
              </w:rPr>
              <w:fldChar w:fldCharType="separate"/>
            </w:r>
            <w:r>
              <w:rPr>
                <w:noProof/>
                <w:webHidden/>
              </w:rPr>
              <w:t>4</w:t>
            </w:r>
            <w:r>
              <w:rPr>
                <w:noProof/>
                <w:webHidden/>
              </w:rPr>
              <w:fldChar w:fldCharType="end"/>
            </w:r>
          </w:hyperlink>
        </w:p>
        <w:p w14:paraId="553B872E" w14:textId="46BC81D4" w:rsidR="00CF58CE" w:rsidRDefault="00CF58CE">
          <w:r>
            <w:rPr>
              <w:b/>
              <w:bCs/>
              <w:noProof/>
            </w:rPr>
            <w:fldChar w:fldCharType="end"/>
          </w:r>
        </w:p>
      </w:sdtContent>
    </w:sdt>
    <w:p w14:paraId="67BDE39F" w14:textId="77777777" w:rsidR="00155F03" w:rsidRPr="00155F03" w:rsidRDefault="003E1A7D" w:rsidP="00155F03">
      <w:pPr>
        <w:pStyle w:val="Parapgraphedeliste"/>
        <w:rPr>
          <w:rFonts w:ascii="Chiller" w:eastAsiaTheme="majorEastAsia" w:hAnsi="Chiller" w:cstheme="majorBidi"/>
          <w:color w:val="70AD47" w:themeColor="accent6"/>
          <w:w w:val="200"/>
          <w:sz w:val="60"/>
        </w:rPr>
      </w:pPr>
      <w:r>
        <w:br w:type="page"/>
      </w:r>
    </w:p>
    <w:p w14:paraId="7AD24AE3" w14:textId="0C2D5923" w:rsidR="00755FFA" w:rsidRPr="000A41E2" w:rsidRDefault="00892FDA" w:rsidP="000A41E2">
      <w:pPr>
        <w:pStyle w:val="Titre1"/>
      </w:pPr>
      <w:r>
        <w:lastRenderedPageBreak/>
        <w:t>Présentation générale du projet</w:t>
      </w:r>
    </w:p>
    <w:p w14:paraId="42C14CF6" w14:textId="5E75F785" w:rsidR="00311061" w:rsidRDefault="00311061" w:rsidP="00311061">
      <w:pPr>
        <w:pStyle w:val="Normal-CorpsTexte"/>
      </w:pPr>
      <w:r>
        <w:t>Créer un ver informatique qui se transmet et se reproduit par l</w:t>
      </w:r>
      <w:r w:rsidR="007A5094">
        <w:t>a réimplantation</w:t>
      </w:r>
      <w:r>
        <w:t xml:space="preserve"> d’une faille de sécurité dans le protocol</w:t>
      </w:r>
      <w:r w:rsidR="007A5094">
        <w:t>e</w:t>
      </w:r>
      <w:r>
        <w:t xml:space="preserve"> </w:t>
      </w:r>
      <w:r w:rsidRPr="000F6E8E">
        <w:rPr>
          <w:rStyle w:val="Sigle"/>
        </w:rPr>
        <w:t>SMB</w:t>
      </w:r>
      <w:r>
        <w:t>v1.</w:t>
      </w:r>
      <w:r w:rsidR="007A5094">
        <w:t xml:space="preserve"> Nous démontrerons que la réplication du ver donne une capacité de transmission supérieure </w:t>
      </w:r>
      <w:r w:rsidR="00550846">
        <w:t xml:space="preserve">(voire exponentielle) </w:t>
      </w:r>
      <w:r w:rsidR="007A5094">
        <w:t>à celle d’une infection sérialisée à partir d’un point unique.</w:t>
      </w:r>
    </w:p>
    <w:p w14:paraId="2FDC7584" w14:textId="26387905" w:rsidR="00892FDA" w:rsidRDefault="00892FDA" w:rsidP="00C50979">
      <w:pPr>
        <w:pStyle w:val="Titre1"/>
      </w:pPr>
      <w:r w:rsidRPr="00C50979">
        <w:t>Présentation</w:t>
      </w:r>
      <w:r>
        <w:t xml:space="preserve"> </w:t>
      </w:r>
      <w:r>
        <w:t>précise du projet</w:t>
      </w:r>
    </w:p>
    <w:p w14:paraId="34C261F2" w14:textId="13F6CFD7" w:rsidR="007A5094" w:rsidRDefault="007A5094" w:rsidP="00C50979">
      <w:pPr>
        <w:pStyle w:val="Sous-Titre"/>
      </w:pPr>
      <w:bookmarkStart w:id="2" w:name="_Toc65180989"/>
      <w:r>
        <w:t xml:space="preserve">Constitution du </w:t>
      </w:r>
      <w:r w:rsidR="00550846" w:rsidRPr="00C50979">
        <w:t>projet</w:t>
      </w:r>
      <w:bookmarkEnd w:id="2"/>
    </w:p>
    <w:p w14:paraId="4F0EB587" w14:textId="63198131" w:rsidR="00550846" w:rsidRDefault="007A5094" w:rsidP="00550846">
      <w:pPr>
        <w:pStyle w:val="Normal-CorpsTexte"/>
      </w:pPr>
      <w:r>
        <w:t>Le pro</w:t>
      </w:r>
      <w:r w:rsidR="00550846">
        <w:t>jet aura deux programmes</w:t>
      </w:r>
      <w:r w:rsidR="00147B30">
        <w:t> principaux :</w:t>
      </w:r>
      <w:r w:rsidR="00550846">
        <w:t xml:space="preserve"> </w:t>
      </w:r>
    </w:p>
    <w:p w14:paraId="0D495943" w14:textId="09ACF201" w:rsidR="00550846" w:rsidRDefault="00550846" w:rsidP="00550846">
      <w:pPr>
        <w:pStyle w:val="Parapgraphedeliste"/>
      </w:pPr>
      <w:r>
        <w:t>Centre de commande et de contrôle :</w:t>
      </w:r>
    </w:p>
    <w:p w14:paraId="71634025" w14:textId="4ACCCA6F" w:rsidR="00550846" w:rsidRDefault="00550846" w:rsidP="00550846">
      <w:pPr>
        <w:pStyle w:val="Parapgraphedeliste"/>
        <w:numPr>
          <w:ilvl w:val="1"/>
          <w:numId w:val="1"/>
        </w:numPr>
      </w:pPr>
      <w:r>
        <w:t>Liste de machine infectées</w:t>
      </w:r>
    </w:p>
    <w:p w14:paraId="2D7ED566" w14:textId="158002A5" w:rsidR="00550846" w:rsidRDefault="00147B30" w:rsidP="00550846">
      <w:pPr>
        <w:pStyle w:val="Parapgraphedeliste"/>
        <w:numPr>
          <w:ilvl w:val="1"/>
          <w:numId w:val="1"/>
        </w:numPr>
      </w:pPr>
      <w:r>
        <w:t>Information pour donner une capacité de contrôle à distance</w:t>
      </w:r>
    </w:p>
    <w:p w14:paraId="2E78A1E5" w14:textId="571E3CA3" w:rsidR="00550846" w:rsidRDefault="00550846" w:rsidP="00550846">
      <w:pPr>
        <w:pStyle w:val="Parapgraphedeliste"/>
      </w:pPr>
      <w:r>
        <w:t>Ver :</w:t>
      </w:r>
    </w:p>
    <w:p w14:paraId="6426C6B6" w14:textId="61EED447" w:rsidR="00550846" w:rsidRDefault="00550846" w:rsidP="00550846">
      <w:pPr>
        <w:pStyle w:val="Parapgraphedeliste"/>
        <w:numPr>
          <w:ilvl w:val="1"/>
          <w:numId w:val="1"/>
        </w:numPr>
      </w:pPr>
      <w:r>
        <w:t>Version infectant d’un point central</w:t>
      </w:r>
    </w:p>
    <w:p w14:paraId="45FFCD2B" w14:textId="6AF2229F" w:rsidR="00550846" w:rsidRDefault="00550846" w:rsidP="00550846">
      <w:pPr>
        <w:pStyle w:val="Parapgraphedeliste"/>
        <w:numPr>
          <w:ilvl w:val="1"/>
          <w:numId w:val="1"/>
        </w:numPr>
      </w:pPr>
      <w:r>
        <w:t>Version infectant à partir de toutes les nouvelles infections.</w:t>
      </w:r>
    </w:p>
    <w:p w14:paraId="3D198639" w14:textId="334C2734" w:rsidR="00147B30" w:rsidRPr="00C50979" w:rsidRDefault="00147B30" w:rsidP="00C50979">
      <w:pPr>
        <w:pStyle w:val="Sous-Titre"/>
      </w:pPr>
      <w:bookmarkStart w:id="3" w:name="_Toc65180990"/>
      <w:r>
        <w:t>Plateforme et terrain de jeu</w:t>
      </w:r>
      <w:bookmarkEnd w:id="3"/>
    </w:p>
    <w:p w14:paraId="173F0476" w14:textId="20A3D8FA" w:rsidR="00147B30" w:rsidRDefault="00147B30" w:rsidP="00147B30">
      <w:pPr>
        <w:pStyle w:val="Normal-CorpsTexte"/>
      </w:pPr>
      <w:r>
        <w:t xml:space="preserve">Le projet utilisera le système d’exploitation Windows server </w:t>
      </w:r>
      <w:proofErr w:type="spellStart"/>
      <w:r w:rsidR="005B4642">
        <w:t>C</w:t>
      </w:r>
      <w:r>
        <w:t>ore</w:t>
      </w:r>
      <w:proofErr w:type="spellEnd"/>
      <w:r>
        <w:t xml:space="preserve"> comme terrain de jeu et sera virtualisé sur la plateforme </w:t>
      </w:r>
      <w:proofErr w:type="spellStart"/>
      <w:r w:rsidRPr="000F6E8E">
        <w:rPr>
          <w:rStyle w:val="Nompropre"/>
        </w:rPr>
        <w:t>Proxmox</w:t>
      </w:r>
      <w:proofErr w:type="spellEnd"/>
      <w:r>
        <w:t xml:space="preserve">. L’environnement sera mis sur pied en utilisant </w:t>
      </w:r>
      <w:r w:rsidRPr="000F6E8E">
        <w:rPr>
          <w:rStyle w:val="Nompropre"/>
        </w:rPr>
        <w:t>Ansible</w:t>
      </w:r>
      <w:r>
        <w:t xml:space="preserve"> un programme de déploiement multi nœud, ce qui nous permettra de faire la mise en place dans un premier cas de 100 machines virtuelles et dans un deuxième cas de 1000 machines virtuelles.</w:t>
      </w:r>
    </w:p>
    <w:p w14:paraId="15324E9F" w14:textId="2C4ACE64" w:rsidR="00C20B12" w:rsidRDefault="00C20B12" w:rsidP="00C50979">
      <w:pPr>
        <w:pStyle w:val="Sous-Titre"/>
      </w:pPr>
      <w:bookmarkStart w:id="4" w:name="_Toc65180991"/>
      <w:r>
        <w:t>Objectifs</w:t>
      </w:r>
      <w:bookmarkEnd w:id="4"/>
    </w:p>
    <w:p w14:paraId="66270DD1" w14:textId="3E092F61" w:rsidR="00147B30" w:rsidRDefault="00C20B12" w:rsidP="00A870D9">
      <w:pPr>
        <w:pStyle w:val="Normal-CorpsTexte"/>
      </w:pPr>
      <w:r>
        <w:t xml:space="preserve">Nous voulons </w:t>
      </w:r>
      <w:r w:rsidR="0058257B">
        <w:t>utiliser</w:t>
      </w:r>
      <w:r>
        <w:t xml:space="preserve"> une vulnérabilité de système affectant le protocoles </w:t>
      </w:r>
      <w:r w:rsidRPr="000F6E8E">
        <w:rPr>
          <w:rStyle w:val="Sigle"/>
        </w:rPr>
        <w:t>SMB</w:t>
      </w:r>
      <w:r>
        <w:t xml:space="preserve">v1 nommée </w:t>
      </w:r>
      <w:r w:rsidRPr="00764E73">
        <w:rPr>
          <w:rStyle w:val="Nompropre"/>
        </w:rPr>
        <w:t>Eternal Blue</w:t>
      </w:r>
      <w:r>
        <w:t xml:space="preserve"> et utilisé celle-ci pour se distribuer dans un sous domaine peuplé de serveur Windows. Pour ce faire, nous écrirons un ver informatique en </w:t>
      </w:r>
      <w:r w:rsidRPr="00764E73">
        <w:rPr>
          <w:rStyle w:val="Nompropre"/>
        </w:rPr>
        <w:t>C++</w:t>
      </w:r>
      <w:r>
        <w:t xml:space="preserve"> </w:t>
      </w:r>
      <w:r w:rsidR="00A870D9">
        <w:t>qui se reproduira et infectera d’autre machine à sa portée. Une fois install</w:t>
      </w:r>
      <w:r w:rsidR="005B4642">
        <w:t>é</w:t>
      </w:r>
      <w:r w:rsidR="00A870D9">
        <w:t xml:space="preserve"> le programme ouvrira le port 9999 et écoutera des </w:t>
      </w:r>
      <w:r w:rsidR="00A870D9">
        <w:lastRenderedPageBreak/>
        <w:t>commandes du centre de contrôle</w:t>
      </w:r>
      <w:r w:rsidR="001231F3">
        <w:t>, il enverra aussi son statut et les informations du système infecté.</w:t>
      </w:r>
      <w:r w:rsidR="005B4642">
        <w:t xml:space="preserve"> </w:t>
      </w:r>
    </w:p>
    <w:p w14:paraId="3B7C1050" w14:textId="7571020C" w:rsidR="005B4642" w:rsidRDefault="005B4642" w:rsidP="00A870D9">
      <w:pPr>
        <w:pStyle w:val="Normal-CorpsTexte"/>
      </w:pPr>
      <w:r>
        <w:t>Du point de vue du centre de contrôle, nous auron</w:t>
      </w:r>
      <w:r w:rsidR="008865FB">
        <w:t>s</w:t>
      </w:r>
      <w:r>
        <w:t xml:space="preserve"> une interface graphique minimaliste</w:t>
      </w:r>
      <w:r w:rsidR="00764E73">
        <w:t xml:space="preserve"> codé à l’aide du module Qt</w:t>
      </w:r>
      <w:r>
        <w:t xml:space="preserve"> qui facilitera l</w:t>
      </w:r>
      <w:r w:rsidR="00764E73">
        <w:t xml:space="preserve">a représentation et les interactions </w:t>
      </w:r>
      <w:r w:rsidR="000F6E8E">
        <w:t>avec les machines infectées. Nous aurons le nom de</w:t>
      </w:r>
      <w:r w:rsidR="00764E73">
        <w:t>s</w:t>
      </w:r>
      <w:r w:rsidR="000F6E8E">
        <w:t xml:space="preserve"> machine</w:t>
      </w:r>
      <w:r w:rsidR="00764E73">
        <w:t>s</w:t>
      </w:r>
      <w:r w:rsidR="000F6E8E">
        <w:t xml:space="preserve">, </w:t>
      </w:r>
      <w:r w:rsidR="00764E73">
        <w:t xml:space="preserve">leur </w:t>
      </w:r>
      <w:r w:rsidR="000F6E8E">
        <w:t>adresse IP, les noms d’utilisateurs et un lien pour ouvrir une connexion à distance RDP.</w:t>
      </w:r>
    </w:p>
    <w:p w14:paraId="12D35E22" w14:textId="651DA6A0" w:rsidR="005B4642" w:rsidRDefault="005B4642" w:rsidP="00C50979">
      <w:pPr>
        <w:pStyle w:val="Sous-Titre"/>
      </w:pPr>
      <w:bookmarkStart w:id="5" w:name="_Toc65180992"/>
      <w:r>
        <w:t>Embûches potentielles</w:t>
      </w:r>
      <w:bookmarkEnd w:id="5"/>
    </w:p>
    <w:p w14:paraId="553A1293" w14:textId="016B60E0" w:rsidR="000F6E8E" w:rsidRDefault="000F6E8E" w:rsidP="000F6E8E">
      <w:pPr>
        <w:pStyle w:val="Normal-CorpsTexte"/>
      </w:pPr>
      <w:r>
        <w:t xml:space="preserve">Cette faille de sécurité est très complexe. Nous ne prétendons comprendre toutes les finesses de cette dernière, mais heureusement le groupe </w:t>
      </w:r>
      <w:proofErr w:type="spellStart"/>
      <w:r>
        <w:t>RiskSense</w:t>
      </w:r>
      <w:proofErr w:type="spellEnd"/>
      <w:r>
        <w:t xml:space="preserve"> </w:t>
      </w:r>
      <w:r w:rsidR="00207776">
        <w:t>a écrit un module pour la plateforme</w:t>
      </w:r>
      <w:r>
        <w:t xml:space="preserve"> </w:t>
      </w:r>
      <w:proofErr w:type="spellStart"/>
      <w:r w:rsidRPr="00764E73">
        <w:rPr>
          <w:rStyle w:val="Nompropre"/>
        </w:rPr>
        <w:t>Metasploit</w:t>
      </w:r>
      <w:proofErr w:type="spellEnd"/>
      <w:r w:rsidR="00764E73">
        <w:rPr>
          <w:rStyle w:val="Nompropre"/>
        </w:rPr>
        <w:t xml:space="preserve"> </w:t>
      </w:r>
      <w:r w:rsidR="00207776">
        <w:t>et met</w:t>
      </w:r>
      <w:r>
        <w:t xml:space="preserve"> à disposition des outils pour reproduire l’abus de la faille. Nous utiliserons donc leur plateforme pour abuser de la faille, mais nous développerons tout le reste. C’est-à-dire l’élaboration du centre de contrôle et du ver</w:t>
      </w:r>
      <w:r w:rsidR="00764E73">
        <w:t>.</w:t>
      </w:r>
    </w:p>
    <w:p w14:paraId="72637550" w14:textId="75CF9CE1" w:rsidR="00764E73" w:rsidRPr="00764E73" w:rsidRDefault="00764E73" w:rsidP="00764E73">
      <w:pPr>
        <w:pStyle w:val="Normal-CorpsTexte"/>
      </w:pPr>
      <w:r>
        <w:t xml:space="preserve">Une autre embûche potentielle est l’élaboration de connexion réseau en </w:t>
      </w:r>
      <w:proofErr w:type="spellStart"/>
      <w:r w:rsidRPr="00764E73">
        <w:rPr>
          <w:rStyle w:val="Nompropre"/>
        </w:rPr>
        <w:t>c++</w:t>
      </w:r>
      <w:proofErr w:type="spellEnd"/>
      <w:r>
        <w:t xml:space="preserve"> et le </w:t>
      </w:r>
      <w:proofErr w:type="spellStart"/>
      <w:r w:rsidRPr="00764E73">
        <w:rPr>
          <w:rStyle w:val="TermeAnglophone"/>
        </w:rPr>
        <w:t>hook</w:t>
      </w:r>
      <w:proofErr w:type="spellEnd"/>
      <w:r>
        <w:rPr>
          <w:rStyle w:val="TermeAnglophone"/>
        </w:rPr>
        <w:t xml:space="preserve"> </w:t>
      </w:r>
      <w:r>
        <w:t xml:space="preserve">avec la composante </w:t>
      </w:r>
      <w:proofErr w:type="spellStart"/>
      <w:r w:rsidRPr="00764E73">
        <w:rPr>
          <w:rStyle w:val="Nompropre"/>
        </w:rPr>
        <w:t>Metasploit</w:t>
      </w:r>
      <w:proofErr w:type="spellEnd"/>
      <w:r>
        <w:t xml:space="preserve">. Effectivement, il serait beaucoup plus aisé de le faire avec un langage de plus haut niveau tel que </w:t>
      </w:r>
      <w:r w:rsidRPr="00764E73">
        <w:rPr>
          <w:rStyle w:val="Nompropre"/>
        </w:rPr>
        <w:t>pytho</w:t>
      </w:r>
      <w:r>
        <w:rPr>
          <w:rStyle w:val="Nompropre"/>
        </w:rPr>
        <w:t xml:space="preserve">n </w:t>
      </w:r>
      <w:r w:rsidRPr="00764E73">
        <w:t>di</w:t>
      </w:r>
      <w:r>
        <w:t xml:space="preserve">sposant de plusieurs mécanisme et librairie facilitant ce genre de manipulation. </w:t>
      </w:r>
      <w:r w:rsidR="00207776">
        <w:t>Mais nous croyons que de pouvoir déployer un exécutable précompilé facilitera la partie de transmission.</w:t>
      </w:r>
    </w:p>
    <w:p w14:paraId="5F8781D7" w14:textId="5BC6159D" w:rsidR="00892FDA" w:rsidRDefault="00892FDA" w:rsidP="00C50979">
      <w:pPr>
        <w:pStyle w:val="Titre1"/>
      </w:pPr>
      <w:r>
        <w:t xml:space="preserve">Présentation </w:t>
      </w:r>
      <w:r>
        <w:t>des patrons de conception envisagés</w:t>
      </w:r>
    </w:p>
    <w:p w14:paraId="73CA6AAB" w14:textId="5D62A69D" w:rsidR="00755FFA" w:rsidRDefault="009A0A1C" w:rsidP="009A0A1C">
      <w:pPr>
        <w:pStyle w:val="Parapgraphedeliste"/>
      </w:pPr>
      <w:r>
        <w:t>Adaptateur :</w:t>
      </w:r>
    </w:p>
    <w:p w14:paraId="2C9EC774" w14:textId="6E3F222D" w:rsidR="009A0A1C" w:rsidRDefault="009A0A1C" w:rsidP="009A0A1C">
      <w:pPr>
        <w:pStyle w:val="Parapgraphedeliste"/>
        <w:numPr>
          <w:ilvl w:val="1"/>
          <w:numId w:val="1"/>
        </w:numPr>
      </w:pPr>
      <w:r>
        <w:t xml:space="preserve">Interagir avec une </w:t>
      </w:r>
      <w:proofErr w:type="spellStart"/>
      <w:r>
        <w:t>plaforme</w:t>
      </w:r>
      <w:proofErr w:type="spellEnd"/>
      <w:r>
        <w:t xml:space="preserve"> codé</w:t>
      </w:r>
      <w:r w:rsidR="00C21C3B">
        <w:t>e</w:t>
      </w:r>
      <w:r>
        <w:t xml:space="preserve"> en Ruby au travers de </w:t>
      </w:r>
      <w:proofErr w:type="spellStart"/>
      <w:r>
        <w:t>c++</w:t>
      </w:r>
      <w:proofErr w:type="spellEnd"/>
    </w:p>
    <w:p w14:paraId="0D35CA80" w14:textId="62EEC550" w:rsidR="009A0A1C" w:rsidRDefault="009A0A1C" w:rsidP="009A0A1C">
      <w:pPr>
        <w:pStyle w:val="Parapgraphedeliste"/>
      </w:pPr>
      <w:r>
        <w:t>MVC :</w:t>
      </w:r>
    </w:p>
    <w:p w14:paraId="4B03959E" w14:textId="6D9DA3A7" w:rsidR="00BC282A" w:rsidRDefault="00BC282A" w:rsidP="00BC282A">
      <w:pPr>
        <w:pStyle w:val="Parapgraphedeliste"/>
        <w:numPr>
          <w:ilvl w:val="1"/>
          <w:numId w:val="1"/>
        </w:numPr>
      </w:pPr>
      <w:r>
        <w:t>Représentation du centre de contrôle</w:t>
      </w:r>
    </w:p>
    <w:p w14:paraId="49422D99" w14:textId="2814C513" w:rsidR="00892FDA" w:rsidRDefault="00892FDA" w:rsidP="00C50979">
      <w:pPr>
        <w:pStyle w:val="Titre1"/>
      </w:pPr>
      <w:r>
        <w:lastRenderedPageBreak/>
        <w:t>Les aspects techniques de la conception</w:t>
      </w:r>
    </w:p>
    <w:p w14:paraId="3FD93BF3" w14:textId="5BC367BC" w:rsidR="00892FDA" w:rsidRDefault="00892FDA" w:rsidP="00C50979">
      <w:pPr>
        <w:pStyle w:val="Sous-Titre"/>
      </w:pPr>
      <w:bookmarkStart w:id="6" w:name="_Toc65180993"/>
      <w:r>
        <w:t>Cas d’usage</w:t>
      </w:r>
      <w:bookmarkEnd w:id="6"/>
    </w:p>
    <w:p w14:paraId="5D4DF863" w14:textId="15AD6D9E" w:rsidR="00667A01" w:rsidRDefault="00C9310D" w:rsidP="00667A01">
      <w:pPr>
        <w:pStyle w:val="Image-Lgende"/>
      </w:pPr>
      <w:r>
        <w:drawing>
          <wp:inline distT="0" distB="0" distL="0" distR="0" wp14:anchorId="3305806F" wp14:editId="72CB1074">
            <wp:extent cx="5565770" cy="2999433"/>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5770" cy="2999433"/>
                    </a:xfrm>
                    <a:prstGeom prst="rect">
                      <a:avLst/>
                    </a:prstGeom>
                  </pic:spPr>
                </pic:pic>
              </a:graphicData>
            </a:graphic>
          </wp:inline>
        </w:drawing>
      </w:r>
      <w:bookmarkStart w:id="7" w:name="_Toc65180995"/>
      <w:r w:rsidR="00667A01" w:rsidRPr="00667A01">
        <w:t xml:space="preserve"> </w:t>
      </w:r>
    </w:p>
    <w:p w14:paraId="4EF2DEB6" w14:textId="6EE83534" w:rsidR="00667A01" w:rsidRDefault="00667A01" w:rsidP="00667A01">
      <w:pPr>
        <w:pStyle w:val="Sous-Titre"/>
      </w:pPr>
      <w:r>
        <w:lastRenderedPageBreak/>
        <w:t>Conception des interfaces usagers</w:t>
      </w:r>
      <w:bookmarkEnd w:id="7"/>
    </w:p>
    <w:p w14:paraId="5656B971" w14:textId="77777777" w:rsidR="00667A01" w:rsidRPr="00A324E6" w:rsidRDefault="00667A01" w:rsidP="00667A01">
      <w:pPr>
        <w:pStyle w:val="Image"/>
      </w:pPr>
      <w:r w:rsidRPr="009B53FA">
        <w:drawing>
          <wp:inline distT="0" distB="0" distL="0" distR="0" wp14:anchorId="3AF7C77F" wp14:editId="543BD028">
            <wp:extent cx="5549852" cy="3833446"/>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7669" cy="3880289"/>
                    </a:xfrm>
                    <a:prstGeom prst="rect">
                      <a:avLst/>
                    </a:prstGeom>
                  </pic:spPr>
                </pic:pic>
              </a:graphicData>
            </a:graphic>
          </wp:inline>
        </w:drawing>
      </w:r>
    </w:p>
    <w:p w14:paraId="2F378CA2" w14:textId="22D33004" w:rsidR="00AE5770" w:rsidRDefault="00892FDA" w:rsidP="00AE5770">
      <w:pPr>
        <w:pStyle w:val="Sous-Titre"/>
      </w:pPr>
      <w:bookmarkStart w:id="8" w:name="_Toc65180994"/>
      <w:r>
        <w:lastRenderedPageBreak/>
        <w:t>Diagramme de classe UML</w:t>
      </w:r>
      <w:bookmarkEnd w:id="8"/>
    </w:p>
    <w:p w14:paraId="1AE5DCB3" w14:textId="41D9B015" w:rsidR="00C9310D" w:rsidRPr="00C9310D" w:rsidRDefault="004528A6" w:rsidP="00C9310D">
      <w:pPr>
        <w:pStyle w:val="Image"/>
      </w:pPr>
      <w:r>
        <w:rPr>
          <w14:ligatures w14:val="none"/>
        </w:rPr>
        <w:drawing>
          <wp:inline distT="0" distB="0" distL="0" distR="0" wp14:anchorId="5744E0EE" wp14:editId="5CC6E50A">
            <wp:extent cx="5544688" cy="4585390"/>
            <wp:effectExtent l="0" t="0" r="0" b="5715"/>
            <wp:docPr id="15" name="Picture 1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559821" cy="4597905"/>
                    </a:xfrm>
                    <a:prstGeom prst="rect">
                      <a:avLst/>
                    </a:prstGeom>
                  </pic:spPr>
                </pic:pic>
              </a:graphicData>
            </a:graphic>
          </wp:inline>
        </w:drawing>
      </w:r>
    </w:p>
    <w:p w14:paraId="3C372FD7" w14:textId="58EB52C9" w:rsidR="009B53FA" w:rsidRDefault="009B53FA" w:rsidP="00667A01">
      <w:pPr>
        <w:pStyle w:val="Closing"/>
        <w:ind w:left="0"/>
        <w:rPr>
          <w:lang w:eastAsia="fr-CA"/>
        </w:rPr>
      </w:pPr>
    </w:p>
    <w:p w14:paraId="56D3C64E" w14:textId="7B965339" w:rsidR="00667A01" w:rsidRDefault="00667A01" w:rsidP="00667A01">
      <w:pPr>
        <w:pStyle w:val="Closing"/>
        <w:ind w:left="0"/>
        <w:rPr>
          <w:lang w:eastAsia="fr-CA"/>
        </w:rPr>
      </w:pPr>
    </w:p>
    <w:p w14:paraId="51039B48" w14:textId="1268F073" w:rsidR="00667A01" w:rsidRDefault="00667A01" w:rsidP="00667A01">
      <w:pPr>
        <w:pStyle w:val="Closing"/>
        <w:ind w:left="0"/>
        <w:rPr>
          <w:lang w:eastAsia="fr-CA"/>
        </w:rPr>
      </w:pPr>
    </w:p>
    <w:p w14:paraId="5EDD36B4" w14:textId="678889CE" w:rsidR="00667A01" w:rsidRDefault="00667A01" w:rsidP="00667A01">
      <w:pPr>
        <w:pStyle w:val="Closing"/>
        <w:ind w:left="0"/>
        <w:rPr>
          <w:lang w:eastAsia="fr-CA"/>
        </w:rPr>
      </w:pPr>
    </w:p>
    <w:p w14:paraId="7C1B8BAF" w14:textId="47CAAF56" w:rsidR="00667A01" w:rsidRDefault="00667A01" w:rsidP="00667A01">
      <w:pPr>
        <w:pStyle w:val="Closing"/>
        <w:ind w:left="0"/>
        <w:rPr>
          <w:lang w:eastAsia="fr-CA"/>
        </w:rPr>
      </w:pPr>
    </w:p>
    <w:p w14:paraId="45B54C56" w14:textId="77777777" w:rsidR="00667A01" w:rsidRDefault="00667A01" w:rsidP="00667A01">
      <w:pPr>
        <w:pStyle w:val="Closing"/>
        <w:ind w:left="0"/>
        <w:rPr>
          <w:lang w:eastAsia="fr-CA"/>
        </w:rPr>
      </w:pPr>
    </w:p>
    <w:p w14:paraId="52AD39D8" w14:textId="5A90F8D9" w:rsidR="00667A01" w:rsidRDefault="00667A01" w:rsidP="00667A01">
      <w:pPr>
        <w:pStyle w:val="Closing"/>
        <w:ind w:left="0"/>
        <w:rPr>
          <w:lang w:eastAsia="fr-CA"/>
        </w:rPr>
      </w:pPr>
    </w:p>
    <w:p w14:paraId="06A78476" w14:textId="63915E5C" w:rsidR="00667A01" w:rsidRDefault="00667A01" w:rsidP="00667A01">
      <w:pPr>
        <w:pStyle w:val="Closing"/>
        <w:ind w:left="0"/>
        <w:rPr>
          <w:lang w:eastAsia="fr-CA"/>
        </w:rPr>
      </w:pPr>
    </w:p>
    <w:p w14:paraId="5ADDD1CD" w14:textId="0AC69246" w:rsidR="00667A01" w:rsidRDefault="00667A01" w:rsidP="00667A01">
      <w:pPr>
        <w:pStyle w:val="Closing"/>
        <w:ind w:left="0"/>
        <w:rPr>
          <w:lang w:eastAsia="fr-CA"/>
        </w:rPr>
      </w:pPr>
    </w:p>
    <w:p w14:paraId="7EE63103" w14:textId="77777777" w:rsidR="00667A01" w:rsidRDefault="00667A01" w:rsidP="00667A01">
      <w:pPr>
        <w:pStyle w:val="Closing"/>
        <w:ind w:left="0"/>
        <w:rPr>
          <w:lang w:eastAsia="fr-CA"/>
        </w:rPr>
      </w:pPr>
    </w:p>
    <w:p w14:paraId="41EF0025" w14:textId="554D99D5" w:rsidR="009B53FA" w:rsidRDefault="009B53FA" w:rsidP="00AE5770">
      <w:pPr>
        <w:pStyle w:val="Closing"/>
        <w:rPr>
          <w:lang w:eastAsia="fr-CA"/>
        </w:rPr>
      </w:pPr>
    </w:p>
    <w:p w14:paraId="1D135B1F" w14:textId="29C58121" w:rsidR="004528A6" w:rsidRDefault="004528A6" w:rsidP="00AE5770">
      <w:pPr>
        <w:pStyle w:val="Closing"/>
        <w:rPr>
          <w:lang w:eastAsia="fr-CA"/>
        </w:rPr>
      </w:pPr>
    </w:p>
    <w:p w14:paraId="18F796D9" w14:textId="6D62BDB9" w:rsidR="004528A6" w:rsidRDefault="004528A6" w:rsidP="00AE5770">
      <w:pPr>
        <w:pStyle w:val="Closing"/>
        <w:rPr>
          <w:lang w:eastAsia="fr-CA"/>
        </w:rPr>
      </w:pPr>
    </w:p>
    <w:p w14:paraId="00155992" w14:textId="77777777" w:rsidR="004528A6" w:rsidRDefault="004528A6" w:rsidP="00AE5770">
      <w:pPr>
        <w:pStyle w:val="Closing"/>
        <w:rPr>
          <w:lang w:eastAsia="fr-CA"/>
        </w:rPr>
      </w:pPr>
    </w:p>
    <w:p w14:paraId="79135A85" w14:textId="766C6C21" w:rsidR="00AE5770" w:rsidRDefault="00AE5770" w:rsidP="00AE5770">
      <w:pPr>
        <w:pStyle w:val="Sous-Titre"/>
      </w:pPr>
      <w:r>
        <w:lastRenderedPageBreak/>
        <w:t>Diagramme de réseau</w:t>
      </w:r>
    </w:p>
    <w:p w14:paraId="387D1DB5" w14:textId="77777777" w:rsidR="00282A97" w:rsidRPr="00282A97" w:rsidRDefault="00282A97" w:rsidP="00282A97">
      <w:pPr>
        <w:pStyle w:val="Closing"/>
        <w:rPr>
          <w:lang w:eastAsia="fr-CA"/>
        </w:rPr>
      </w:pPr>
    </w:p>
    <w:p w14:paraId="7791728C" w14:textId="3DD7C492" w:rsidR="00BD6FF6" w:rsidRPr="00BD6FF6" w:rsidRDefault="00AE5770" w:rsidP="009B53FA">
      <w:pPr>
        <w:pStyle w:val="Image-Lgende"/>
        <w:rPr>
          <w:lang w:eastAsia="fr-CA"/>
        </w:rPr>
      </w:pPr>
      <w:r>
        <w:rPr>
          <w:noProof/>
          <w:lang w:eastAsia="fr-CA"/>
          <w14:ligatures w14:val="none"/>
        </w:rPr>
        <w:drawing>
          <wp:inline distT="0" distB="0" distL="0" distR="0" wp14:anchorId="55E09DE6" wp14:editId="40E12F51">
            <wp:extent cx="5585087" cy="3492479"/>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05658" cy="3505343"/>
                    </a:xfrm>
                    <a:prstGeom prst="rect">
                      <a:avLst/>
                    </a:prstGeom>
                  </pic:spPr>
                </pic:pic>
              </a:graphicData>
            </a:graphic>
          </wp:inline>
        </w:drawing>
      </w:r>
    </w:p>
    <w:sectPr w:rsidR="00BD6FF6" w:rsidRPr="00BD6FF6" w:rsidSect="00895ACC">
      <w:footerReference w:type="default" r:id="rId13"/>
      <w:pgSz w:w="12240" w:h="15840"/>
      <w:pgMar w:top="1440" w:right="1077" w:bottom="1134" w:left="1077"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D11CA" w14:textId="77777777" w:rsidR="00D020B0" w:rsidRDefault="00D020B0" w:rsidP="00C12F18">
      <w:pPr>
        <w:spacing w:after="0" w:line="240" w:lineRule="auto"/>
      </w:pPr>
      <w:r>
        <w:separator/>
      </w:r>
    </w:p>
    <w:p w14:paraId="33A0245C" w14:textId="77777777" w:rsidR="00D020B0" w:rsidRDefault="00D020B0"/>
    <w:p w14:paraId="219FBD2F" w14:textId="77777777" w:rsidR="00D020B0" w:rsidRDefault="00D020B0" w:rsidP="00FA7B0D"/>
    <w:p w14:paraId="08296CCC" w14:textId="77777777" w:rsidR="00D020B0" w:rsidRDefault="00D020B0" w:rsidP="00FA7B0D"/>
  </w:endnote>
  <w:endnote w:type="continuationSeparator" w:id="0">
    <w:p w14:paraId="7A3DE7ED" w14:textId="77777777" w:rsidR="00D020B0" w:rsidRDefault="00D020B0" w:rsidP="00C12F18">
      <w:pPr>
        <w:spacing w:after="0" w:line="240" w:lineRule="auto"/>
      </w:pPr>
      <w:r>
        <w:continuationSeparator/>
      </w:r>
    </w:p>
    <w:p w14:paraId="33F7578C" w14:textId="77777777" w:rsidR="00D020B0" w:rsidRDefault="00D020B0"/>
    <w:p w14:paraId="32E677CB" w14:textId="77777777" w:rsidR="00D020B0" w:rsidRDefault="00D020B0" w:rsidP="00FA7B0D"/>
    <w:p w14:paraId="4E8E69BB" w14:textId="77777777" w:rsidR="00D020B0" w:rsidRDefault="00D020B0" w:rsidP="00FA7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hiller">
    <w:panose1 w:val="040204040310070206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1969390478"/>
      <w:docPartObj>
        <w:docPartGallery w:val="Page Numbers (Bottom of Page)"/>
        <w:docPartUnique/>
      </w:docPartObj>
    </w:sdtPr>
    <w:sdtEndPr>
      <w:rPr>
        <w:b w:val="0"/>
        <w:color w:val="7F7F7F" w:themeColor="background1" w:themeShade="7F"/>
        <w:spacing w:val="60"/>
      </w:rPr>
    </w:sdtEndPr>
    <w:sdtContent>
      <w:p w14:paraId="50B971F6" w14:textId="5ACED615" w:rsidR="00BD18E9" w:rsidRDefault="00155F03" w:rsidP="00BD18E9">
        <w:pPr>
          <w:jc w:val="right"/>
          <w:rPr>
            <w:b/>
            <w:bCs/>
          </w:rPr>
        </w:pPr>
        <w:r>
          <w:rPr>
            <w:rFonts w:ascii="Times New Roman" w:hAnsi="Times New Roman" w:cs="Times New Roman"/>
            <w:noProof/>
            <w:sz w:val="24"/>
            <w:szCs w:val="24"/>
            <w:lang w:eastAsia="fr-CA"/>
          </w:rPr>
          <w:drawing>
            <wp:anchor distT="0" distB="0" distL="114300" distR="114300" simplePos="0" relativeHeight="251658240" behindDoc="0" locked="0" layoutInCell="1" allowOverlap="1" wp14:anchorId="4BE270B1" wp14:editId="490A1353">
              <wp:simplePos x="0" y="0"/>
              <wp:positionH relativeFrom="margin">
                <wp:posOffset>5861050</wp:posOffset>
              </wp:positionH>
              <wp:positionV relativeFrom="paragraph">
                <wp:posOffset>278765</wp:posOffset>
              </wp:positionV>
              <wp:extent cx="705600" cy="63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5600" cy="637200"/>
                      </a:xfrm>
                      <a:prstGeom prst="rect">
                        <a:avLst/>
                      </a:prstGeom>
                    </pic:spPr>
                  </pic:pic>
                </a:graphicData>
              </a:graphic>
              <wp14:sizeRelH relativeFrom="margin">
                <wp14:pctWidth>0</wp14:pctWidth>
              </wp14:sizeRelH>
              <wp14:sizeRelV relativeFrom="margin">
                <wp14:pctHeight>0</wp14:pctHeight>
              </wp14:sizeRelV>
            </wp:anchor>
          </w:drawing>
        </w:r>
        <w:r w:rsidR="00BD18E9">
          <w:fldChar w:fldCharType="begin"/>
        </w:r>
        <w:r w:rsidR="00BD18E9">
          <w:instrText xml:space="preserve"> PAGE   \* MERGEFORMAT </w:instrText>
        </w:r>
        <w:r w:rsidR="00BD18E9">
          <w:fldChar w:fldCharType="separate"/>
        </w:r>
        <w:r w:rsidR="00D446DC" w:rsidRPr="00D446DC">
          <w:rPr>
            <w:bCs/>
            <w:noProof/>
          </w:rPr>
          <w:t>12</w:t>
        </w:r>
        <w:r w:rsidR="00BD18E9">
          <w:rPr>
            <w:b/>
            <w:bCs/>
            <w:noProof/>
          </w:rPr>
          <w:fldChar w:fldCharType="end"/>
        </w:r>
        <w:r w:rsidR="00BD18E9">
          <w:rPr>
            <w:b/>
            <w:bCs/>
          </w:rPr>
          <w:t xml:space="preserve"> | </w:t>
        </w:r>
        <w:r w:rsidR="00C21C3B">
          <w:rPr>
            <w:color w:val="7F7F7F" w:themeColor="background1" w:themeShade="7F"/>
            <w:spacing w:val="60"/>
          </w:rPr>
          <w:t>8</w:t>
        </w:r>
      </w:p>
    </w:sdtContent>
  </w:sdt>
  <w:p w14:paraId="7555DA9B" w14:textId="38E65F64" w:rsidR="0082640C" w:rsidRPr="00E569B6" w:rsidRDefault="00A07BA3" w:rsidP="00E569B6">
    <w:pPr>
      <w:pStyle w:val="footer-titre"/>
    </w:pPr>
    <w:r>
      <w:t>Ver informatique | Sprint 1 - Conception</w:t>
    </w:r>
  </w:p>
  <w:p w14:paraId="79B07041" w14:textId="029D0E64" w:rsidR="0082640C" w:rsidRPr="00E569B6" w:rsidRDefault="00A07BA3" w:rsidP="00E569B6">
    <w:pPr>
      <w:pStyle w:val="FooterInfo"/>
    </w:pPr>
    <w:r>
      <w:t>Projet Synthèse</w:t>
    </w:r>
    <w:r w:rsidR="0082640C" w:rsidRPr="00E569B6">
      <w:t xml:space="preserve"> | </w:t>
    </w:r>
    <w:r w:rsidRPr="00A07BA3">
      <w:t>420-B65-VM gr. 00001</w:t>
    </w:r>
  </w:p>
  <w:p w14:paraId="00CF68E0" w14:textId="77777777" w:rsidR="00FE3207" w:rsidRPr="004A66A3" w:rsidRDefault="00DC2EBD" w:rsidP="00E569B6">
    <w:pPr>
      <w:pStyle w:val="FooterInfo"/>
      <w:rPr>
        <w:rFonts w:ascii="Times New Roman" w:hAnsi="Times New Roman" w:cs="Times New Roman"/>
        <w:sz w:val="24"/>
        <w:szCs w:val="24"/>
      </w:rPr>
    </w:pPr>
    <w:r w:rsidRPr="00E569B6">
      <w:t>Cégep du Vieux Montréal | 255 rue Ontario</w:t>
    </w:r>
    <w:r w:rsidR="0082640C" w:rsidRPr="00E569B6">
      <w:t xml:space="preserve"> est | Montréal | H2X-1X6 | 514-982-</w:t>
    </w:r>
    <w:r w:rsidRPr="00E569B6">
      <w:t>3437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5AEC5" w14:textId="77777777" w:rsidR="00D020B0" w:rsidRDefault="00D020B0" w:rsidP="00C12F18">
      <w:pPr>
        <w:spacing w:after="0" w:line="240" w:lineRule="auto"/>
      </w:pPr>
      <w:r>
        <w:separator/>
      </w:r>
    </w:p>
    <w:p w14:paraId="541E9F12" w14:textId="77777777" w:rsidR="00D020B0" w:rsidRDefault="00D020B0"/>
    <w:p w14:paraId="35C957C5" w14:textId="77777777" w:rsidR="00D020B0" w:rsidRDefault="00D020B0" w:rsidP="00FA7B0D"/>
    <w:p w14:paraId="0838FF6E" w14:textId="77777777" w:rsidR="00D020B0" w:rsidRDefault="00D020B0" w:rsidP="00FA7B0D"/>
  </w:footnote>
  <w:footnote w:type="continuationSeparator" w:id="0">
    <w:p w14:paraId="1375A735" w14:textId="77777777" w:rsidR="00D020B0" w:rsidRDefault="00D020B0" w:rsidP="00C12F18">
      <w:pPr>
        <w:spacing w:after="0" w:line="240" w:lineRule="auto"/>
      </w:pPr>
      <w:r>
        <w:continuationSeparator/>
      </w:r>
    </w:p>
    <w:p w14:paraId="239C5D38" w14:textId="77777777" w:rsidR="00D020B0" w:rsidRDefault="00D020B0"/>
    <w:p w14:paraId="40B0F354" w14:textId="77777777" w:rsidR="00D020B0" w:rsidRDefault="00D020B0" w:rsidP="00FA7B0D"/>
    <w:p w14:paraId="5F73AA04" w14:textId="77777777" w:rsidR="00D020B0" w:rsidRDefault="00D020B0" w:rsidP="00FA7B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E15E5"/>
    <w:multiLevelType w:val="hybridMultilevel"/>
    <w:tmpl w:val="398E5B52"/>
    <w:lvl w:ilvl="0" w:tplc="C8781FF6">
      <w:start w:val="1"/>
      <w:numFmt w:val="bullet"/>
      <w:pStyle w:val="Parapgraphedeliste"/>
      <w:lvlText w:val=""/>
      <w:lvlJc w:val="left"/>
      <w:pPr>
        <w:ind w:left="1854" w:hanging="360"/>
      </w:pPr>
      <w:rPr>
        <w:rFonts w:ascii="Symbol" w:hAnsi="Symbol" w:hint="default"/>
        <w:color w:val="595959" w:themeColor="text1" w:themeTint="A6"/>
      </w:rPr>
    </w:lvl>
    <w:lvl w:ilvl="1" w:tplc="0C0C0003">
      <w:start w:val="1"/>
      <w:numFmt w:val="bullet"/>
      <w:lvlText w:val="o"/>
      <w:lvlJc w:val="left"/>
      <w:pPr>
        <w:ind w:left="2574" w:hanging="360"/>
      </w:pPr>
      <w:rPr>
        <w:rFonts w:ascii="Courier New" w:hAnsi="Courier New" w:cs="Courier New" w:hint="default"/>
      </w:rPr>
    </w:lvl>
    <w:lvl w:ilvl="2" w:tplc="0C0C0005">
      <w:start w:val="1"/>
      <w:numFmt w:val="bullet"/>
      <w:lvlText w:val=""/>
      <w:lvlJc w:val="left"/>
      <w:pPr>
        <w:ind w:left="3294" w:hanging="360"/>
      </w:pPr>
      <w:rPr>
        <w:rFonts w:ascii="Wingdings" w:hAnsi="Wingdings" w:hint="default"/>
      </w:rPr>
    </w:lvl>
    <w:lvl w:ilvl="3" w:tplc="0C0C0001">
      <w:start w:val="1"/>
      <w:numFmt w:val="bullet"/>
      <w:lvlText w:val=""/>
      <w:lvlJc w:val="left"/>
      <w:pPr>
        <w:ind w:left="4014" w:hanging="360"/>
      </w:pPr>
      <w:rPr>
        <w:rFonts w:ascii="Symbol" w:hAnsi="Symbol" w:hint="default"/>
      </w:rPr>
    </w:lvl>
    <w:lvl w:ilvl="4" w:tplc="0C0C0003">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D"/>
    <w:rsid w:val="00000FAE"/>
    <w:rsid w:val="00033C66"/>
    <w:rsid w:val="00044E7D"/>
    <w:rsid w:val="00052D0A"/>
    <w:rsid w:val="00056263"/>
    <w:rsid w:val="000645CD"/>
    <w:rsid w:val="000A41E2"/>
    <w:rsid w:val="000B1BBE"/>
    <w:rsid w:val="000E4B89"/>
    <w:rsid w:val="000F4D36"/>
    <w:rsid w:val="000F6005"/>
    <w:rsid w:val="000F6E8E"/>
    <w:rsid w:val="001231F3"/>
    <w:rsid w:val="0012797A"/>
    <w:rsid w:val="001433CF"/>
    <w:rsid w:val="00147B30"/>
    <w:rsid w:val="00155F03"/>
    <w:rsid w:val="00174FBA"/>
    <w:rsid w:val="00202F96"/>
    <w:rsid w:val="00207776"/>
    <w:rsid w:val="00282A97"/>
    <w:rsid w:val="0028620B"/>
    <w:rsid w:val="002A1620"/>
    <w:rsid w:val="002A4F1A"/>
    <w:rsid w:val="002E1C4D"/>
    <w:rsid w:val="002E4978"/>
    <w:rsid w:val="00311061"/>
    <w:rsid w:val="00316942"/>
    <w:rsid w:val="00352D43"/>
    <w:rsid w:val="00363F11"/>
    <w:rsid w:val="003B4932"/>
    <w:rsid w:val="003C30F1"/>
    <w:rsid w:val="003E1A7D"/>
    <w:rsid w:val="003F733F"/>
    <w:rsid w:val="003F7577"/>
    <w:rsid w:val="004528A6"/>
    <w:rsid w:val="004941D8"/>
    <w:rsid w:val="004A66A3"/>
    <w:rsid w:val="004D045C"/>
    <w:rsid w:val="004E3967"/>
    <w:rsid w:val="005056D6"/>
    <w:rsid w:val="00505BA2"/>
    <w:rsid w:val="00510EE4"/>
    <w:rsid w:val="005206CB"/>
    <w:rsid w:val="0054444D"/>
    <w:rsid w:val="00550846"/>
    <w:rsid w:val="00574EA0"/>
    <w:rsid w:val="0058257B"/>
    <w:rsid w:val="005861B2"/>
    <w:rsid w:val="005B3B1C"/>
    <w:rsid w:val="005B4642"/>
    <w:rsid w:val="006549F6"/>
    <w:rsid w:val="00663743"/>
    <w:rsid w:val="00666D28"/>
    <w:rsid w:val="00667A01"/>
    <w:rsid w:val="006D45B6"/>
    <w:rsid w:val="00701DF8"/>
    <w:rsid w:val="00714C53"/>
    <w:rsid w:val="00735F0B"/>
    <w:rsid w:val="00755FFA"/>
    <w:rsid w:val="00763789"/>
    <w:rsid w:val="00764E73"/>
    <w:rsid w:val="00772CA3"/>
    <w:rsid w:val="007A5094"/>
    <w:rsid w:val="007C7D7F"/>
    <w:rsid w:val="007D0AA4"/>
    <w:rsid w:val="007E460B"/>
    <w:rsid w:val="007F7EB2"/>
    <w:rsid w:val="0082640C"/>
    <w:rsid w:val="008865FB"/>
    <w:rsid w:val="00892FDA"/>
    <w:rsid w:val="00895ACC"/>
    <w:rsid w:val="008F733B"/>
    <w:rsid w:val="00956E76"/>
    <w:rsid w:val="0096333C"/>
    <w:rsid w:val="009A0A1C"/>
    <w:rsid w:val="009B53FA"/>
    <w:rsid w:val="00A07BA3"/>
    <w:rsid w:val="00A324E6"/>
    <w:rsid w:val="00A870D9"/>
    <w:rsid w:val="00AC6280"/>
    <w:rsid w:val="00AE5770"/>
    <w:rsid w:val="00B1409B"/>
    <w:rsid w:val="00B16149"/>
    <w:rsid w:val="00BC282A"/>
    <w:rsid w:val="00BD18E9"/>
    <w:rsid w:val="00BD2D29"/>
    <w:rsid w:val="00BD64B7"/>
    <w:rsid w:val="00BD6FF6"/>
    <w:rsid w:val="00C12F18"/>
    <w:rsid w:val="00C13F2A"/>
    <w:rsid w:val="00C20B12"/>
    <w:rsid w:val="00C21C3B"/>
    <w:rsid w:val="00C241DF"/>
    <w:rsid w:val="00C501F5"/>
    <w:rsid w:val="00C50979"/>
    <w:rsid w:val="00C9310D"/>
    <w:rsid w:val="00CB3F5E"/>
    <w:rsid w:val="00CF58CE"/>
    <w:rsid w:val="00D01B57"/>
    <w:rsid w:val="00D020B0"/>
    <w:rsid w:val="00D43965"/>
    <w:rsid w:val="00D446DC"/>
    <w:rsid w:val="00D61D93"/>
    <w:rsid w:val="00D6763D"/>
    <w:rsid w:val="00D7105D"/>
    <w:rsid w:val="00DC2EBD"/>
    <w:rsid w:val="00DF62E7"/>
    <w:rsid w:val="00E50B52"/>
    <w:rsid w:val="00E569B6"/>
    <w:rsid w:val="00EA28E0"/>
    <w:rsid w:val="00EC6611"/>
    <w:rsid w:val="00F91BE6"/>
    <w:rsid w:val="00FA7B0D"/>
    <w:rsid w:val="00FE3207"/>
    <w:rsid w:val="00FF3F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0F18F"/>
  <w15:chartTrackingRefBased/>
  <w15:docId w15:val="{8D0AB084-14D1-460C-AFB9-48B4B8E3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CorpsTexte"/>
    <w:qFormat/>
    <w:rsid w:val="006D45B6"/>
    <w:pPr>
      <w:ind w:left="1134"/>
    </w:pPr>
  </w:style>
  <w:style w:type="paragraph" w:styleId="Heading1">
    <w:name w:val="heading 1"/>
    <w:basedOn w:val="Normal"/>
    <w:next w:val="Normal"/>
    <w:link w:val="Heading1Char"/>
    <w:uiPriority w:val="9"/>
    <w:semiHidden/>
    <w:rsid w:val="00763789"/>
    <w:pPr>
      <w:keepNext/>
      <w:keepLines/>
      <w:spacing w:before="240" w:after="0"/>
      <w:ind w:left="0" w:right="680"/>
      <w:jc w:val="right"/>
      <w:outlineLvl w:val="0"/>
    </w:pPr>
    <w:rPr>
      <w:rFonts w:eastAsiaTheme="majorEastAsia" w:cstheme="majorBidi"/>
      <w:color w:val="70AD47" w:themeColor="accent6"/>
      <w:sz w:val="32"/>
      <w:szCs w:val="32"/>
    </w:rPr>
  </w:style>
  <w:style w:type="paragraph" w:styleId="Heading2">
    <w:name w:val="heading 2"/>
    <w:next w:val="Normal"/>
    <w:link w:val="Heading2Char"/>
    <w:uiPriority w:val="9"/>
    <w:semiHidden/>
    <w:qFormat/>
    <w:rsid w:val="000E4B89"/>
    <w:pPr>
      <w:keepNext/>
      <w:keepLines/>
      <w:spacing w:before="1600" w:after="0" w:line="240" w:lineRule="auto"/>
      <w:ind w:left="1416"/>
      <w:contextualSpacing/>
      <w:outlineLvl w:val="1"/>
    </w:pPr>
    <w:rPr>
      <w:rFonts w:asciiTheme="majorHAnsi" w:eastAsiaTheme="majorEastAsia" w:hAnsiTheme="majorHAnsi" w:cstheme="majorBidi"/>
      <w:b/>
      <w:noProof/>
      <w:color w:val="000000" w:themeColor="text1"/>
      <w:spacing w:val="20"/>
      <w:kern w:val="28"/>
      <w:sz w:val="80"/>
      <w:szCs w:val="26"/>
      <w:lang w:eastAsia="fr-CA"/>
    </w:rPr>
  </w:style>
  <w:style w:type="paragraph" w:styleId="Heading3">
    <w:name w:val="heading 3"/>
    <w:basedOn w:val="Normal"/>
    <w:next w:val="Normal"/>
    <w:link w:val="Heading3Char"/>
    <w:uiPriority w:val="9"/>
    <w:semiHidden/>
    <w:qFormat/>
    <w:rsid w:val="00EC6611"/>
    <w:pPr>
      <w:keepNext/>
      <w:keepLines/>
      <w:spacing w:before="1320" w:after="0"/>
      <w:ind w:left="851"/>
      <w:outlineLvl w:val="2"/>
    </w:pPr>
    <w:rPr>
      <w:rFonts w:eastAsiaTheme="majorEastAsia" w:cstheme="majorBidi"/>
      <w:b/>
      <w:color w:val="000000" w:themeColor="text1"/>
      <w:sz w:val="40"/>
      <w:szCs w:val="24"/>
    </w:rPr>
  </w:style>
  <w:style w:type="paragraph" w:styleId="Heading4">
    <w:name w:val="heading 4"/>
    <w:aliases w:val="Sous-Présentation - page titre"/>
    <w:basedOn w:val="Normal"/>
    <w:next w:val="Normal"/>
    <w:link w:val="Heading4Char"/>
    <w:uiPriority w:val="9"/>
    <w:semiHidden/>
    <w:rsid w:val="00735F0B"/>
    <w:pPr>
      <w:keepNext/>
      <w:keepLines/>
      <w:spacing w:before="40" w:after="0"/>
      <w:ind w:left="851"/>
      <w:outlineLvl w:val="3"/>
    </w:pPr>
    <w:rPr>
      <w:rFonts w:eastAsiaTheme="majorEastAsia" w:cstheme="majorBidi"/>
      <w:iCs/>
      <w:color w:val="595959" w:themeColor="text1" w:themeTint="A6"/>
      <w:sz w:val="30"/>
    </w:rPr>
  </w:style>
  <w:style w:type="paragraph" w:styleId="Heading5">
    <w:name w:val="heading 5"/>
    <w:basedOn w:val="Normal"/>
    <w:next w:val="Normal"/>
    <w:link w:val="Heading5Char"/>
    <w:uiPriority w:val="9"/>
    <w:semiHidden/>
    <w:qFormat/>
    <w:rsid w:val="00735F0B"/>
    <w:pPr>
      <w:keepNext/>
      <w:keepLines/>
      <w:spacing w:before="40" w:after="0"/>
      <w:ind w:left="851"/>
      <w:outlineLvl w:val="4"/>
    </w:pPr>
    <w:rPr>
      <w:rFonts w:eastAsiaTheme="majorEastAsia" w:cstheme="majorBidi"/>
      <w:color w:val="595959" w:themeColor="text1" w:themeTint="A6"/>
      <w:spacing w:val="20"/>
      <w:sz w:val="30"/>
    </w:rPr>
  </w:style>
  <w:style w:type="paragraph" w:styleId="Heading6">
    <w:name w:val="heading 6"/>
    <w:aliases w:val="s"/>
    <w:basedOn w:val="Normal"/>
    <w:next w:val="Normal"/>
    <w:link w:val="Heading6Char"/>
    <w:uiPriority w:val="9"/>
    <w:semiHidden/>
    <w:qFormat/>
    <w:rsid w:val="00755FFA"/>
    <w:pPr>
      <w:keepNext/>
      <w:keepLines/>
      <w:spacing w:before="1200" w:after="360"/>
      <w:ind w:left="0"/>
      <w:jc w:val="center"/>
      <w:outlineLvl w:val="5"/>
    </w:pPr>
    <w:rPr>
      <w:rFonts w:ascii="Chiller" w:eastAsiaTheme="majorEastAsia" w:hAnsi="Chiller" w:cstheme="majorBidi"/>
      <w:b/>
      <w:color w:val="70AD47" w:themeColor="accent6"/>
      <w:sz w:val="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F58CE"/>
    <w:rPr>
      <w:rFonts w:eastAsiaTheme="majorEastAsia" w:cstheme="majorBidi"/>
      <w:color w:val="70AD47" w:themeColor="accent6"/>
      <w:sz w:val="32"/>
      <w:szCs w:val="32"/>
    </w:rPr>
  </w:style>
  <w:style w:type="character" w:customStyle="1" w:styleId="Heading2Char">
    <w:name w:val="Heading 2 Char"/>
    <w:basedOn w:val="DefaultParagraphFont"/>
    <w:link w:val="Heading2"/>
    <w:uiPriority w:val="9"/>
    <w:semiHidden/>
    <w:rsid w:val="00CF58CE"/>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Heading3Char">
    <w:name w:val="Heading 3 Char"/>
    <w:basedOn w:val="DefaultParagraphFont"/>
    <w:link w:val="Heading3"/>
    <w:uiPriority w:val="9"/>
    <w:semiHidden/>
    <w:rsid w:val="00CF58CE"/>
    <w:rPr>
      <w:rFonts w:eastAsiaTheme="majorEastAsia" w:cstheme="majorBidi"/>
      <w:b/>
      <w:color w:val="000000" w:themeColor="text1"/>
      <w:sz w:val="40"/>
      <w:szCs w:val="24"/>
    </w:rPr>
  </w:style>
  <w:style w:type="character" w:customStyle="1" w:styleId="Heading4Char">
    <w:name w:val="Heading 4 Char"/>
    <w:aliases w:val="Sous-Présentation - page titre Char"/>
    <w:basedOn w:val="DefaultParagraphFont"/>
    <w:link w:val="Heading4"/>
    <w:uiPriority w:val="9"/>
    <w:semiHidden/>
    <w:rsid w:val="00CF58CE"/>
    <w:rPr>
      <w:rFonts w:eastAsiaTheme="majorEastAsia" w:cstheme="majorBidi"/>
      <w:iCs/>
      <w:color w:val="595959" w:themeColor="text1" w:themeTint="A6"/>
      <w:sz w:val="30"/>
    </w:rPr>
  </w:style>
  <w:style w:type="paragraph" w:customStyle="1" w:styleId="Normal-CorpsTexte">
    <w:name w:val="Normal - Corps Texte"/>
    <w:basedOn w:val="Normal"/>
    <w:qFormat/>
    <w:rsid w:val="0054444D"/>
    <w:pPr>
      <w:suppressAutoHyphens/>
      <w:spacing w:before="240" w:after="480"/>
      <w:ind w:left="567"/>
      <w:jc w:val="both"/>
    </w:pPr>
    <w:rPr>
      <w:color w:val="000000" w:themeColor="text1"/>
      <w:sz w:val="24"/>
      <w14:ligatures w14:val="standard"/>
    </w:rPr>
  </w:style>
  <w:style w:type="paragraph" w:customStyle="1" w:styleId="Citation-Auteur">
    <w:name w:val="Citation - Auteur"/>
    <w:basedOn w:val="Normal"/>
    <w:qFormat/>
    <w:rsid w:val="003F733F"/>
    <w:pPr>
      <w:pBdr>
        <w:top w:val="thinThickLargeGap" w:sz="24" w:space="1" w:color="70AD47" w:themeColor="accent6"/>
      </w:pBdr>
      <w:ind w:left="0"/>
      <w:jc w:val="right"/>
    </w:pPr>
    <w:rPr>
      <w:color w:val="000000" w:themeColor="text1"/>
    </w:rPr>
  </w:style>
  <w:style w:type="character" w:customStyle="1" w:styleId="Heading5Char">
    <w:name w:val="Heading 5 Char"/>
    <w:basedOn w:val="DefaultParagraphFont"/>
    <w:link w:val="Heading5"/>
    <w:uiPriority w:val="9"/>
    <w:semiHidden/>
    <w:rsid w:val="00CF58CE"/>
    <w:rPr>
      <w:rFonts w:eastAsiaTheme="majorEastAsia" w:cstheme="majorBidi"/>
      <w:color w:val="595959" w:themeColor="text1" w:themeTint="A6"/>
      <w:spacing w:val="20"/>
      <w:sz w:val="30"/>
    </w:rPr>
  </w:style>
  <w:style w:type="character" w:customStyle="1" w:styleId="Heading6Char">
    <w:name w:val="Heading 6 Char"/>
    <w:aliases w:val="s Char"/>
    <w:basedOn w:val="DefaultParagraphFont"/>
    <w:link w:val="Heading6"/>
    <w:uiPriority w:val="9"/>
    <w:semiHidden/>
    <w:rsid w:val="00CF58CE"/>
    <w:rPr>
      <w:rFonts w:ascii="Chiller" w:eastAsiaTheme="majorEastAsia" w:hAnsi="Chiller" w:cstheme="majorBidi"/>
      <w:b/>
      <w:color w:val="70AD47" w:themeColor="accent6"/>
      <w:sz w:val="60"/>
    </w:rPr>
  </w:style>
  <w:style w:type="paragraph" w:customStyle="1" w:styleId="Titre1">
    <w:name w:val="Titre 1"/>
    <w:basedOn w:val="Heading1"/>
    <w:next w:val="Normal"/>
    <w:autoRedefine/>
    <w:qFormat/>
    <w:rsid w:val="00C50979"/>
    <w:pPr>
      <w:pBdr>
        <w:left w:val="single" w:sz="6" w:space="4" w:color="70AD47" w:themeColor="accent6"/>
        <w:bottom w:val="single" w:sz="6" w:space="1" w:color="70AD47" w:themeColor="accent6"/>
      </w:pBdr>
      <w:shd w:val="clear" w:color="auto" w:fill="FFFFFF" w:themeFill="background1"/>
      <w:spacing w:before="0"/>
      <w:ind w:left="567" w:right="0"/>
      <w:contextualSpacing/>
      <w:jc w:val="left"/>
      <w:outlineLvl w:val="9"/>
    </w:pPr>
    <w:rPr>
      <w:b/>
      <w:color w:val="000000" w:themeColor="text1"/>
      <w:spacing w:val="20"/>
      <w:kern w:val="28"/>
      <w:sz w:val="40"/>
      <w:szCs w:val="56"/>
    </w:rPr>
  </w:style>
  <w:style w:type="paragraph" w:customStyle="1" w:styleId="Sous-Titre">
    <w:name w:val="Sous-Titre"/>
    <w:basedOn w:val="Heading2"/>
    <w:next w:val="Closing"/>
    <w:autoRedefine/>
    <w:qFormat/>
    <w:rsid w:val="00667A01"/>
    <w:pPr>
      <w:pBdr>
        <w:top w:val="single" w:sz="2" w:space="5" w:color="70AD47" w:themeColor="accent6"/>
        <w:left w:val="single" w:sz="2" w:space="16" w:color="70AD47" w:themeColor="accent6"/>
      </w:pBdr>
      <w:spacing w:before="0"/>
      <w:ind w:left="0"/>
    </w:pPr>
    <w:rPr>
      <w:color w:val="595959" w:themeColor="text1" w:themeTint="A6"/>
      <w:sz w:val="30"/>
    </w:rPr>
  </w:style>
  <w:style w:type="paragraph" w:customStyle="1" w:styleId="Citation">
    <w:name w:val="Citation"/>
    <w:basedOn w:val="Normal"/>
    <w:next w:val="Normal"/>
    <w:link w:val="CitationChar"/>
    <w:qFormat/>
    <w:rsid w:val="00C13F2A"/>
    <w:pPr>
      <w:spacing w:before="240" w:after="240" w:line="240" w:lineRule="auto"/>
      <w:ind w:left="851" w:right="851"/>
      <w:mirrorIndents/>
      <w:jc w:val="both"/>
    </w:pPr>
    <w:rPr>
      <w:rFonts w:asciiTheme="majorHAnsi" w:hAnsiTheme="majorHAnsi"/>
      <w:i/>
      <w:color w:val="595959" w:themeColor="text1" w:themeTint="A6"/>
      <w:sz w:val="24"/>
    </w:rPr>
  </w:style>
  <w:style w:type="paragraph" w:customStyle="1" w:styleId="PageTitre-lmentTitre">
    <w:name w:val="Page Titre - Élément | Titre"/>
    <w:basedOn w:val="Normal"/>
    <w:next w:val="Pagetitre-lmentContenu"/>
    <w:link w:val="PageTitre-lmentTitreChar"/>
    <w:qFormat/>
    <w:rsid w:val="000E4B89"/>
    <w:pPr>
      <w:keepNext/>
      <w:spacing w:before="1600" w:after="0" w:line="240" w:lineRule="auto"/>
      <w:ind w:left="1276"/>
      <w:contextualSpacing/>
    </w:pPr>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PageTitre-lmentTitreChar">
    <w:name w:val="Page Titre - Élément | Titre Char"/>
    <w:basedOn w:val="DefaultParagraphFont"/>
    <w:link w:val="PageTitre-lmentTitre"/>
    <w:rsid w:val="003F733F"/>
    <w:rPr>
      <w:rFonts w:asciiTheme="majorHAnsi" w:eastAsiaTheme="majorEastAsia" w:hAnsiTheme="majorHAnsi" w:cstheme="majorBidi"/>
      <w:b/>
      <w:noProof/>
      <w:color w:val="000000" w:themeColor="text1"/>
      <w:spacing w:val="20"/>
      <w:kern w:val="28"/>
      <w:sz w:val="80"/>
      <w:szCs w:val="26"/>
      <w:lang w:eastAsia="fr-CA"/>
    </w:rPr>
  </w:style>
  <w:style w:type="paragraph" w:customStyle="1" w:styleId="Pagetitre-lmentContenu">
    <w:name w:val="Page titre - Élément  | Contenu"/>
    <w:basedOn w:val="Normal"/>
    <w:qFormat/>
    <w:rsid w:val="002A4F1A"/>
    <w:pPr>
      <w:keepNext/>
      <w:keepLines/>
      <w:spacing w:before="240" w:after="0"/>
      <w:ind w:left="0" w:right="680"/>
      <w:jc w:val="right"/>
    </w:pPr>
    <w:rPr>
      <w:color w:val="70AD47" w:themeColor="accent6"/>
      <w:sz w:val="32"/>
    </w:rPr>
  </w:style>
  <w:style w:type="paragraph" w:customStyle="1" w:styleId="Pagetitre-Institution">
    <w:name w:val="Page titre - Institution"/>
    <w:basedOn w:val="Normal"/>
    <w:next w:val="Normal"/>
    <w:link w:val="Pagetitre-InstitutionChar"/>
    <w:qFormat/>
    <w:rsid w:val="007D0AA4"/>
    <w:pPr>
      <w:keepNext/>
      <w:keepLines/>
      <w:spacing w:before="40" w:after="0"/>
      <w:ind w:left="851"/>
      <w:outlineLvl w:val="4"/>
    </w:pPr>
    <w:rPr>
      <w:rFonts w:eastAsiaTheme="majorEastAsia" w:cstheme="majorBidi"/>
      <w:color w:val="70AD47" w:themeColor="accent6"/>
      <w:spacing w:val="20"/>
      <w:sz w:val="30"/>
    </w:rPr>
  </w:style>
  <w:style w:type="paragraph" w:customStyle="1" w:styleId="Pagetitre-Date">
    <w:name w:val="Page titre - Date"/>
    <w:basedOn w:val="Normal"/>
    <w:next w:val="Normal"/>
    <w:qFormat/>
    <w:rsid w:val="006549F6"/>
    <w:pPr>
      <w:ind w:left="850"/>
    </w:pPr>
    <w:rPr>
      <w:color w:val="000000" w:themeColor="text1"/>
      <w:sz w:val="30"/>
      <w:szCs w:val="30"/>
    </w:rPr>
  </w:style>
  <w:style w:type="paragraph" w:styleId="Header">
    <w:name w:val="header"/>
    <w:basedOn w:val="Normal"/>
    <w:link w:val="HeaderChar"/>
    <w:uiPriority w:val="99"/>
    <w:unhideWhenUsed/>
    <w:rsid w:val="00C12F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2F18"/>
  </w:style>
  <w:style w:type="paragraph" w:styleId="Footer">
    <w:name w:val="footer"/>
    <w:basedOn w:val="Normal"/>
    <w:link w:val="FooterChar"/>
    <w:uiPriority w:val="99"/>
    <w:unhideWhenUsed/>
    <w:rsid w:val="0082640C"/>
    <w:pPr>
      <w:widowControl w:val="0"/>
      <w:spacing w:before="240" w:after="0"/>
    </w:pPr>
  </w:style>
  <w:style w:type="character" w:customStyle="1" w:styleId="FooterChar">
    <w:name w:val="Footer Char"/>
    <w:basedOn w:val="DefaultParagraphFont"/>
    <w:link w:val="Footer"/>
    <w:uiPriority w:val="99"/>
    <w:rsid w:val="00CB3F5E"/>
  </w:style>
  <w:style w:type="paragraph" w:customStyle="1" w:styleId="Pagetitre-LOGO">
    <w:name w:val="Page titre - LOGO"/>
    <w:basedOn w:val="Heading6"/>
    <w:rsid w:val="00D01B57"/>
    <w:pPr>
      <w:spacing w:before="720"/>
    </w:pPr>
    <w:rPr>
      <w:w w:val="200"/>
    </w:rPr>
  </w:style>
  <w:style w:type="paragraph" w:customStyle="1" w:styleId="Code">
    <w:name w:val="Code"/>
    <w:basedOn w:val="Normal"/>
    <w:qFormat/>
    <w:rsid w:val="002E1C4D"/>
    <w:pPr>
      <w:keepNext/>
      <w:keepLines/>
      <w:pBdr>
        <w:top w:val="single" w:sz="8" w:space="1" w:color="70AD47" w:themeColor="accent6" w:shadow="1"/>
        <w:left w:val="single" w:sz="8" w:space="4" w:color="70AD47" w:themeColor="accent6" w:shadow="1"/>
        <w:bottom w:val="single" w:sz="8" w:space="1" w:color="70AD47" w:themeColor="accent6" w:shadow="1"/>
        <w:right w:val="single" w:sz="8" w:space="4" w:color="70AD47" w:themeColor="accent6" w:shadow="1"/>
      </w:pBdr>
      <w:shd w:val="clear" w:color="auto" w:fill="F2F2F2" w:themeFill="background1" w:themeFillShade="F2"/>
      <w:spacing w:before="240" w:after="720"/>
      <w:ind w:right="1134"/>
      <w:contextualSpacing/>
      <w:mirrorIndents/>
    </w:pPr>
    <w:rPr>
      <w:rFonts w:ascii="Courier New" w:hAnsi="Courier New"/>
      <w:lang w:val="en-CA"/>
    </w:rPr>
  </w:style>
  <w:style w:type="paragraph" w:customStyle="1" w:styleId="Parapgraphedeliste">
    <w:name w:val="Parapgraphe de liste"/>
    <w:basedOn w:val="Normal-CorpsTexte"/>
    <w:qFormat/>
    <w:rsid w:val="00663743"/>
    <w:pPr>
      <w:numPr>
        <w:numId w:val="1"/>
      </w:numPr>
      <w:spacing w:after="240" w:line="240" w:lineRule="auto"/>
      <w:ind w:left="1848" w:hanging="357"/>
    </w:pPr>
  </w:style>
  <w:style w:type="paragraph" w:customStyle="1" w:styleId="Image-Lgende">
    <w:name w:val="Image - Légende"/>
    <w:basedOn w:val="Normal-CorpsTexte"/>
    <w:qFormat/>
    <w:rsid w:val="0096333C"/>
    <w:pPr>
      <w:keepLines/>
      <w:pBdr>
        <w:top w:val="single" w:sz="8" w:space="1" w:color="70AD47" w:themeColor="accent6"/>
        <w:right w:val="single" w:sz="8" w:space="4" w:color="70AD47" w:themeColor="accent6"/>
      </w:pBdr>
      <w:suppressAutoHyphens w:val="0"/>
      <w:spacing w:before="0" w:after="600"/>
      <w:ind w:right="851"/>
      <w:jc w:val="left"/>
    </w:pPr>
    <w:rPr>
      <w:rFonts w:asciiTheme="majorHAnsi" w:hAnsiTheme="majorHAnsi"/>
      <w:color w:val="595959" w:themeColor="text1" w:themeTint="A6"/>
      <w:sz w:val="20"/>
    </w:rPr>
  </w:style>
  <w:style w:type="paragraph" w:styleId="Caption">
    <w:name w:val="caption"/>
    <w:basedOn w:val="Normal"/>
    <w:next w:val="Normal"/>
    <w:uiPriority w:val="35"/>
    <w:semiHidden/>
    <w:unhideWhenUsed/>
    <w:qFormat/>
    <w:rsid w:val="004E3967"/>
    <w:pPr>
      <w:spacing w:after="200" w:line="240" w:lineRule="auto"/>
    </w:pPr>
    <w:rPr>
      <w:i/>
      <w:iCs/>
      <w:color w:val="44546A" w:themeColor="text2"/>
      <w:sz w:val="18"/>
      <w:szCs w:val="18"/>
    </w:rPr>
  </w:style>
  <w:style w:type="paragraph" w:customStyle="1" w:styleId="Pagination">
    <w:name w:val="Pagination"/>
    <w:basedOn w:val="Footer"/>
    <w:qFormat/>
    <w:rsid w:val="00BD18E9"/>
  </w:style>
  <w:style w:type="paragraph" w:styleId="TOCHeading">
    <w:name w:val="TOC Heading"/>
    <w:basedOn w:val="Titre1"/>
    <w:next w:val="Normal"/>
    <w:uiPriority w:val="39"/>
    <w:unhideWhenUsed/>
    <w:qFormat/>
    <w:rsid w:val="00CF58CE"/>
    <w:pPr>
      <w:ind w:right="21"/>
      <w:outlineLvl w:val="0"/>
    </w:pPr>
  </w:style>
  <w:style w:type="paragraph" w:styleId="TOC1">
    <w:name w:val="toc 1"/>
    <w:aliases w:val="TM1"/>
    <w:basedOn w:val="Heading1"/>
    <w:next w:val="Normal"/>
    <w:autoRedefine/>
    <w:uiPriority w:val="39"/>
    <w:unhideWhenUsed/>
    <w:rsid w:val="008865FB"/>
    <w:pPr>
      <w:tabs>
        <w:tab w:val="right" w:leader="dot" w:pos="10076"/>
      </w:tabs>
      <w:spacing w:after="100"/>
      <w:ind w:left="426"/>
    </w:pPr>
    <w:rPr>
      <w:color w:val="auto"/>
      <w:sz w:val="24"/>
    </w:rPr>
  </w:style>
  <w:style w:type="paragraph" w:styleId="TOC3">
    <w:name w:val="toc 3"/>
    <w:aliases w:val="TM3"/>
    <w:basedOn w:val="Normal"/>
    <w:next w:val="Normal"/>
    <w:autoRedefine/>
    <w:uiPriority w:val="39"/>
    <w:unhideWhenUsed/>
    <w:rsid w:val="003E1A7D"/>
    <w:pPr>
      <w:spacing w:after="100"/>
      <w:ind w:left="440"/>
    </w:pPr>
  </w:style>
  <w:style w:type="character" w:styleId="Hyperlink">
    <w:name w:val="Hyperlink"/>
    <w:basedOn w:val="DefaultParagraphFont"/>
    <w:uiPriority w:val="99"/>
    <w:unhideWhenUsed/>
    <w:rsid w:val="003B4932"/>
    <w:rPr>
      <w:color w:val="70AD47" w:themeColor="accent6"/>
      <w:u w:val="single"/>
    </w:rPr>
  </w:style>
  <w:style w:type="paragraph" w:styleId="TOC2">
    <w:name w:val="toc 2"/>
    <w:aliases w:val="TM2"/>
    <w:basedOn w:val="Normal"/>
    <w:next w:val="Normal"/>
    <w:autoRedefine/>
    <w:uiPriority w:val="39"/>
    <w:unhideWhenUsed/>
    <w:rsid w:val="0054444D"/>
    <w:pPr>
      <w:tabs>
        <w:tab w:val="right" w:leader="dot" w:pos="10076"/>
      </w:tabs>
      <w:spacing w:after="100"/>
      <w:ind w:left="709"/>
    </w:pPr>
    <w:rPr>
      <w:rFonts w:eastAsiaTheme="minorEastAsia" w:cs="Times New Roman"/>
      <w:sz w:val="24"/>
      <w:lang w:val="en-US"/>
    </w:rPr>
  </w:style>
  <w:style w:type="paragraph" w:customStyle="1" w:styleId="Pagetitre-Prsentation">
    <w:name w:val="Page titre - Présentation"/>
    <w:basedOn w:val="Normal"/>
    <w:qFormat/>
    <w:rsid w:val="007C7D7F"/>
    <w:pPr>
      <w:keepNext/>
      <w:keepLines/>
      <w:spacing w:before="1320" w:after="0"/>
      <w:ind w:left="851"/>
    </w:pPr>
    <w:rPr>
      <w:b/>
      <w:color w:val="000000" w:themeColor="text1"/>
      <w:sz w:val="40"/>
    </w:rPr>
  </w:style>
  <w:style w:type="paragraph" w:customStyle="1" w:styleId="FooterInfo">
    <w:name w:val="Footer Info"/>
    <w:basedOn w:val="Footer"/>
    <w:qFormat/>
    <w:rsid w:val="00E569B6"/>
    <w:pPr>
      <w:suppressAutoHyphens/>
      <w:spacing w:before="0" w:line="240" w:lineRule="auto"/>
      <w:contextualSpacing/>
    </w:pPr>
    <w:rPr>
      <w:rFonts w:eastAsia="Times New Roman"/>
      <w:color w:val="595959" w:themeColor="text1" w:themeTint="A6"/>
      <w:sz w:val="20"/>
      <w:lang w:eastAsia="fr-CA"/>
    </w:rPr>
  </w:style>
  <w:style w:type="paragraph" w:customStyle="1" w:styleId="Image">
    <w:name w:val="Image"/>
    <w:basedOn w:val="Image-Lgende"/>
    <w:next w:val="Image-Lgende"/>
    <w:qFormat/>
    <w:rsid w:val="003F733F"/>
    <w:rPr>
      <w:noProof/>
      <w:lang w:eastAsia="fr-CA"/>
    </w:rPr>
  </w:style>
  <w:style w:type="paragraph" w:customStyle="1" w:styleId="Titre">
    <w:name w:val="Titre"/>
    <w:basedOn w:val="Pagetitre-Institution"/>
    <w:link w:val="TitreChar"/>
    <w:qFormat/>
    <w:rsid w:val="00CB3F5E"/>
  </w:style>
  <w:style w:type="character" w:customStyle="1" w:styleId="Nompropre">
    <w:name w:val="Nom propre"/>
    <w:basedOn w:val="DefaultParagraphFont"/>
    <w:uiPriority w:val="1"/>
    <w:qFormat/>
    <w:rsid w:val="00174FBA"/>
    <w:rPr>
      <w:b w:val="0"/>
      <w:color w:val="404040" w:themeColor="text1" w:themeTint="BF"/>
      <w:spacing w:val="20"/>
    </w:rPr>
  </w:style>
  <w:style w:type="character" w:customStyle="1" w:styleId="Sigle">
    <w:name w:val="Sigle"/>
    <w:basedOn w:val="DefaultParagraphFont"/>
    <w:uiPriority w:val="1"/>
    <w:qFormat/>
    <w:rsid w:val="00044E7D"/>
    <w:rPr>
      <w:color w:val="70AD47" w:themeColor="accent6"/>
    </w:rPr>
  </w:style>
  <w:style w:type="character" w:customStyle="1" w:styleId="TermeAnglophone">
    <w:name w:val="Terme Anglophone"/>
    <w:basedOn w:val="DefaultParagraphFont"/>
    <w:uiPriority w:val="1"/>
    <w:qFormat/>
    <w:rsid w:val="003B4932"/>
    <w:rPr>
      <w:b w:val="0"/>
      <w:i/>
      <w:color w:val="70AD47" w:themeColor="accent6"/>
    </w:rPr>
  </w:style>
  <w:style w:type="paragraph" w:customStyle="1" w:styleId="Date1">
    <w:name w:val="Date1"/>
    <w:basedOn w:val="Normal"/>
    <w:next w:val="Normal-CorpsTexte"/>
    <w:link w:val="Date1Char"/>
    <w:qFormat/>
    <w:rsid w:val="003B4932"/>
    <w:rPr>
      <w:b/>
      <w:color w:val="70AD47" w:themeColor="accent6"/>
      <w:sz w:val="24"/>
    </w:rPr>
  </w:style>
  <w:style w:type="paragraph" w:customStyle="1" w:styleId="footer-titre">
    <w:name w:val="footer - titre"/>
    <w:basedOn w:val="FooterInfo"/>
    <w:qFormat/>
    <w:rsid w:val="00E569B6"/>
    <w:pPr>
      <w:tabs>
        <w:tab w:val="left" w:pos="8080"/>
      </w:tabs>
    </w:pPr>
    <w:rPr>
      <w:b/>
    </w:rPr>
  </w:style>
  <w:style w:type="character" w:customStyle="1" w:styleId="Date1Char">
    <w:name w:val="Date1 Char"/>
    <w:basedOn w:val="DefaultParagraphFont"/>
    <w:link w:val="Date1"/>
    <w:rsid w:val="003B4932"/>
    <w:rPr>
      <w:b/>
      <w:color w:val="70AD47" w:themeColor="accent6"/>
      <w:sz w:val="24"/>
    </w:rPr>
  </w:style>
  <w:style w:type="paragraph" w:styleId="BalloonText">
    <w:name w:val="Balloon Text"/>
    <w:basedOn w:val="Normal"/>
    <w:link w:val="BalloonTextChar"/>
    <w:uiPriority w:val="99"/>
    <w:semiHidden/>
    <w:unhideWhenUsed/>
    <w:rsid w:val="0089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ACC"/>
    <w:rPr>
      <w:rFonts w:ascii="Segoe UI" w:hAnsi="Segoe UI" w:cs="Segoe UI"/>
      <w:sz w:val="18"/>
      <w:szCs w:val="18"/>
    </w:rPr>
  </w:style>
  <w:style w:type="character" w:customStyle="1" w:styleId="CitationChar">
    <w:name w:val="Citation Char"/>
    <w:basedOn w:val="DefaultParagraphFont"/>
    <w:link w:val="Citation"/>
    <w:rsid w:val="00BD64B7"/>
    <w:rPr>
      <w:rFonts w:asciiTheme="majorHAnsi" w:hAnsiTheme="majorHAnsi"/>
      <w:i/>
      <w:color w:val="595959" w:themeColor="text1" w:themeTint="A6"/>
      <w:sz w:val="24"/>
    </w:rPr>
  </w:style>
  <w:style w:type="character" w:customStyle="1" w:styleId="Lienshypertextesuivivisit">
    <w:name w:val="Liens hypertexte suivi visité"/>
    <w:basedOn w:val="DefaultParagraphFont"/>
    <w:uiPriority w:val="1"/>
    <w:qFormat/>
    <w:rsid w:val="00BD64B7"/>
  </w:style>
  <w:style w:type="paragraph" w:customStyle="1" w:styleId="Titre2">
    <w:name w:val="Titre 2"/>
    <w:basedOn w:val="Normal"/>
    <w:next w:val="Normal"/>
    <w:link w:val="Titre2Char"/>
    <w:qFormat/>
    <w:rsid w:val="00BD64B7"/>
  </w:style>
  <w:style w:type="character" w:customStyle="1" w:styleId="Pagetitre-InstitutionChar">
    <w:name w:val="Page titre - Institution Char"/>
    <w:basedOn w:val="Heading5Char"/>
    <w:link w:val="Pagetitre-Institution"/>
    <w:rsid w:val="007D0AA4"/>
    <w:rPr>
      <w:rFonts w:eastAsiaTheme="majorEastAsia" w:cstheme="majorBidi"/>
      <w:color w:val="70AD47" w:themeColor="accent6"/>
      <w:spacing w:val="20"/>
      <w:sz w:val="30"/>
    </w:rPr>
  </w:style>
  <w:style w:type="character" w:customStyle="1" w:styleId="Titre2Char">
    <w:name w:val="Titre 2 Char"/>
    <w:basedOn w:val="DefaultParagraphFont"/>
    <w:link w:val="Titre2"/>
    <w:rsid w:val="00BD64B7"/>
  </w:style>
  <w:style w:type="paragraph" w:styleId="Closing">
    <w:name w:val="Closing"/>
    <w:basedOn w:val="Normal"/>
    <w:link w:val="ClosingChar"/>
    <w:uiPriority w:val="99"/>
    <w:semiHidden/>
    <w:unhideWhenUsed/>
    <w:rsid w:val="00BD64B7"/>
    <w:pPr>
      <w:spacing w:after="0" w:line="240" w:lineRule="auto"/>
      <w:ind w:left="4252"/>
    </w:pPr>
  </w:style>
  <w:style w:type="character" w:customStyle="1" w:styleId="ClosingChar">
    <w:name w:val="Closing Char"/>
    <w:basedOn w:val="DefaultParagraphFont"/>
    <w:link w:val="Closing"/>
    <w:uiPriority w:val="99"/>
    <w:semiHidden/>
    <w:rsid w:val="00BD64B7"/>
  </w:style>
  <w:style w:type="character" w:customStyle="1" w:styleId="TitreChar">
    <w:name w:val="Titre Char"/>
    <w:basedOn w:val="Pagetitre-InstitutionChar"/>
    <w:link w:val="Titre"/>
    <w:rsid w:val="00BD64B7"/>
    <w:rPr>
      <w:rFonts w:eastAsiaTheme="majorEastAsia" w:cstheme="majorBidi"/>
      <w:color w:val="70AD47" w:themeColor="accent6"/>
      <w:spacing w:val="20"/>
      <w:sz w:val="30"/>
    </w:rPr>
  </w:style>
  <w:style w:type="paragraph" w:customStyle="1" w:styleId="PageTitre-lmentremplir">
    <w:name w:val="Page Titre - Élément | à remplir"/>
    <w:basedOn w:val="Pagetitre-Prsentation"/>
    <w:qFormat/>
    <w:rsid w:val="007C7D7F"/>
    <w:pPr>
      <w:spacing w:before="0"/>
    </w:pPr>
    <w:rPr>
      <w:b w:val="0"/>
      <w:color w:val="595959" w:themeColor="text1" w:themeTint="A6"/>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4655">
      <w:bodyDiv w:val="1"/>
      <w:marLeft w:val="0"/>
      <w:marRight w:val="0"/>
      <w:marTop w:val="0"/>
      <w:marBottom w:val="0"/>
      <w:divBdr>
        <w:top w:val="none" w:sz="0" w:space="0" w:color="auto"/>
        <w:left w:val="none" w:sz="0" w:space="0" w:color="auto"/>
        <w:bottom w:val="none" w:sz="0" w:space="0" w:color="auto"/>
        <w:right w:val="none" w:sz="0" w:space="0" w:color="auto"/>
      </w:divBdr>
    </w:div>
    <w:div w:id="942810689">
      <w:bodyDiv w:val="1"/>
      <w:marLeft w:val="0"/>
      <w:marRight w:val="0"/>
      <w:marTop w:val="0"/>
      <w:marBottom w:val="0"/>
      <w:divBdr>
        <w:top w:val="none" w:sz="0" w:space="0" w:color="auto"/>
        <w:left w:val="none" w:sz="0" w:space="0" w:color="auto"/>
        <w:bottom w:val="none" w:sz="0" w:space="0" w:color="auto"/>
        <w:right w:val="none" w:sz="0" w:space="0" w:color="auto"/>
      </w:divBdr>
    </w:div>
    <w:div w:id="20315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ycho\Nextcloud\cegep\2021_session_6_Hiver\Synth&#232;se\repo\B65_S1_Conception_BoulaisKar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07465-37CA-4A90-A734-45934C52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B65_S1_Conception_BoulaisKarl.dotx</Template>
  <TotalTime>559</TotalTime>
  <Pages>8</Pages>
  <Words>614</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dc:creator>
  <cp:keywords/>
  <dc:description/>
  <cp:lastModifiedBy>psycho</cp:lastModifiedBy>
  <cp:revision>10</cp:revision>
  <cp:lastPrinted>2018-10-10T03:13:00Z</cp:lastPrinted>
  <dcterms:created xsi:type="dcterms:W3CDTF">2021-02-25T20:17:00Z</dcterms:created>
  <dcterms:modified xsi:type="dcterms:W3CDTF">2021-02-27T04:19:00Z</dcterms:modified>
</cp:coreProperties>
</file>